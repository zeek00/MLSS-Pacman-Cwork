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7B9FD" w14:textId="27D9A6C3" w:rsidR="00856259" w:rsidRPr="008A5F4C" w:rsidRDefault="00367563">
      <w:r>
        <w:rPr>
          <w:noProof/>
        </w:rPr>
        <w:pict w14:anchorId="1DCADA2D">
          <v:rect id="Rectangle 6" o:spid="_x0000_s2053" alt="&quot;&quot;" style="position:absolute;margin-left:0;margin-top:0;width:612pt;height:11in;z-index:-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fillcolor="#00b0f0" strokecolor="#991311 [1607]" strokeweight="2pt">
            <v:textbox inset="3pt,3pt,3pt,3pt"/>
            <w10:wrap anchorx="page" anchory="page"/>
            <w10:anchorlock/>
          </v:rect>
        </w:pict>
      </w: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1870"/>
        <w:gridCol w:w="1870"/>
        <w:gridCol w:w="1870"/>
        <w:gridCol w:w="1870"/>
        <w:gridCol w:w="1870"/>
        <w:gridCol w:w="1870"/>
      </w:tblGrid>
      <w:tr w:rsidR="004C1038" w14:paraId="175FCBAA" w14:textId="77777777" w:rsidTr="004C1038">
        <w:trPr>
          <w:trHeight w:val="1349"/>
        </w:trPr>
        <w:tc>
          <w:tcPr>
            <w:tcW w:w="1870" w:type="dxa"/>
          </w:tcPr>
          <w:p w14:paraId="66A6D4C8" w14:textId="77777777" w:rsidR="004C1038" w:rsidRDefault="004C1038"/>
        </w:tc>
        <w:tc>
          <w:tcPr>
            <w:tcW w:w="1870" w:type="dxa"/>
          </w:tcPr>
          <w:p w14:paraId="293DED80" w14:textId="77777777" w:rsidR="004C1038" w:rsidRDefault="004C1038"/>
        </w:tc>
        <w:tc>
          <w:tcPr>
            <w:tcW w:w="1870" w:type="dxa"/>
          </w:tcPr>
          <w:p w14:paraId="391316E7" w14:textId="77777777" w:rsidR="004C1038" w:rsidRDefault="004C1038" w:rsidP="00537DAC">
            <w:pPr>
              <w:jc w:val="right"/>
            </w:pPr>
          </w:p>
        </w:tc>
        <w:tc>
          <w:tcPr>
            <w:tcW w:w="1870" w:type="dxa"/>
          </w:tcPr>
          <w:p w14:paraId="47CD101B" w14:textId="20E2D506" w:rsidR="004C1038" w:rsidRDefault="004C1038" w:rsidP="00537DAC">
            <w:pPr>
              <w:jc w:val="right"/>
            </w:pPr>
            <w:r>
              <w:pict w14:anchorId="68453700">
                <v:oval id="Oval 2" o:spid="_x0000_s2066" alt="&quot;&quot;" style="width:31.45pt;height:31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fillcolor="#210909 [329]" stroked="f">
                  <w10:wrap type="none"/>
                  <w10:anchorlock/>
                </v:oval>
              </w:pict>
            </w:r>
          </w:p>
        </w:tc>
        <w:tc>
          <w:tcPr>
            <w:tcW w:w="3740" w:type="dxa"/>
            <w:gridSpan w:val="2"/>
          </w:tcPr>
          <w:p w14:paraId="20EFB606" w14:textId="50580E25" w:rsidR="004C1038" w:rsidRPr="00A2201E" w:rsidRDefault="004C1038" w:rsidP="00537DAC">
            <w:pPr>
              <w:pStyle w:val="Subtitle"/>
              <w:rPr>
                <w:color w:val="FFFFFF" w:themeColor="background1"/>
                <w:lang w:val="it-IT"/>
              </w:rPr>
            </w:pPr>
            <w:r w:rsidRPr="00A2201E">
              <w:rPr>
                <w:color w:val="FFFFFF" w:themeColor="background1"/>
              </w:rPr>
              <w:t>10</w:t>
            </w:r>
            <w:r w:rsidRPr="00A2201E">
              <w:rPr>
                <w:color w:val="FFFFFF" w:themeColor="background1"/>
                <w:lang w:val="it-IT"/>
              </w:rPr>
              <w:t>/11/2021</w:t>
            </w:r>
          </w:p>
          <w:p w14:paraId="2726D255" w14:textId="788DA892" w:rsidR="004C1038" w:rsidRDefault="004C1038" w:rsidP="00537DAC">
            <w:pPr>
              <w:pStyle w:val="Subtitle"/>
            </w:pPr>
            <w:r w:rsidRPr="00A2201E">
              <w:rPr>
                <w:color w:val="FFFFFF" w:themeColor="background1"/>
                <w:sz w:val="36"/>
                <w:szCs w:val="20"/>
              </w:rPr>
              <w:t>Maintaining Large Software Systems</w:t>
            </w:r>
          </w:p>
        </w:tc>
      </w:tr>
      <w:tr w:rsidR="004C1038" w14:paraId="2F019A11" w14:textId="77777777" w:rsidTr="004C1038">
        <w:trPr>
          <w:trHeight w:val="2858"/>
        </w:trPr>
        <w:tc>
          <w:tcPr>
            <w:tcW w:w="1870" w:type="dxa"/>
          </w:tcPr>
          <w:p w14:paraId="0789B3F8" w14:textId="77777777" w:rsidR="004C1038" w:rsidRPr="00A2201E" w:rsidRDefault="004C1038" w:rsidP="00ED38DD">
            <w:pPr>
              <w:pStyle w:val="Title"/>
              <w:rPr>
                <w:color w:val="FFFFFF" w:themeColor="background1"/>
                <w:sz w:val="52"/>
                <w:szCs w:val="18"/>
              </w:rPr>
            </w:pPr>
          </w:p>
        </w:tc>
        <w:tc>
          <w:tcPr>
            <w:tcW w:w="9350" w:type="dxa"/>
            <w:gridSpan w:val="5"/>
            <w:vAlign w:val="bottom"/>
          </w:tcPr>
          <w:p w14:paraId="20B58388" w14:textId="77777777" w:rsidR="004C1038" w:rsidRPr="00226175" w:rsidRDefault="00B77270" w:rsidP="00B77270">
            <w:pPr>
              <w:pStyle w:val="Title"/>
              <w:jc w:val="left"/>
              <w:rPr>
                <w:color w:val="FFFFFF" w:themeColor="background1"/>
              </w:rPr>
            </w:pPr>
            <w:r>
              <w:t xml:space="preserve">          </w:t>
            </w:r>
            <w:r w:rsidRPr="00226175">
              <w:rPr>
                <w:color w:val="FFFFFF" w:themeColor="background1"/>
              </w:rPr>
              <w:t>PACMAN</w:t>
            </w:r>
          </w:p>
          <w:p w14:paraId="511508DB" w14:textId="61D342AD" w:rsidR="00B77270" w:rsidRPr="00D00731" w:rsidRDefault="00D00731" w:rsidP="00B77270">
            <w:pPr>
              <w:rPr>
                <w:rFonts w:asciiTheme="majorHAnsi" w:hAnsiTheme="majorHAnsi"/>
                <w:sz w:val="72"/>
                <w:szCs w:val="72"/>
              </w:rPr>
            </w:pPr>
            <w:r w:rsidRPr="00226175">
              <w:rPr>
                <w:rFonts w:asciiTheme="majorHAnsi" w:hAnsiTheme="majorHAnsi"/>
                <w:color w:val="FFFFFF" w:themeColor="background1"/>
                <w:sz w:val="72"/>
                <w:szCs w:val="72"/>
              </w:rPr>
              <w:t xml:space="preserve">             REPORT</w:t>
            </w:r>
          </w:p>
        </w:tc>
      </w:tr>
      <w:tr w:rsidR="004C1038" w14:paraId="3578663B" w14:textId="77777777" w:rsidTr="004C1038">
        <w:trPr>
          <w:trHeight w:val="6768"/>
        </w:trPr>
        <w:tc>
          <w:tcPr>
            <w:tcW w:w="1870" w:type="dxa"/>
          </w:tcPr>
          <w:p w14:paraId="33AE91DD" w14:textId="77777777" w:rsidR="004C1038" w:rsidRDefault="004C1038" w:rsidP="00ED38DD">
            <w:pPr>
              <w:jc w:val="center"/>
              <w:rPr>
                <w:noProof/>
                <w:lang w:eastAsia="en-AU"/>
              </w:rPr>
            </w:pPr>
          </w:p>
        </w:tc>
        <w:tc>
          <w:tcPr>
            <w:tcW w:w="9350" w:type="dxa"/>
            <w:gridSpan w:val="5"/>
            <w:vAlign w:val="center"/>
          </w:tcPr>
          <w:p w14:paraId="6B805637" w14:textId="3ABCD748" w:rsidR="004C1038" w:rsidRDefault="004C1038" w:rsidP="004C1038">
            <w:r>
              <w:rPr>
                <w:noProof/>
                <w:lang w:eastAsia="en-AU"/>
              </w:rPr>
              <mc:AlternateContent>
                <mc:Choice Requires="wpi">
                  <w:drawing>
                    <wp:anchor distT="0" distB="0" distL="114300" distR="114300" simplePos="0" relativeHeight="251712512" behindDoc="0" locked="0" layoutInCell="1" allowOverlap="1" wp14:anchorId="7A199146" wp14:editId="7C1DBFD7">
                      <wp:simplePos x="0" y="0"/>
                      <wp:positionH relativeFrom="column">
                        <wp:posOffset>3473524</wp:posOffset>
                      </wp:positionH>
                      <wp:positionV relativeFrom="paragraph">
                        <wp:posOffset>568592</wp:posOffset>
                      </wp:positionV>
                      <wp:extent cx="34920" cy="15120"/>
                      <wp:effectExtent l="19050" t="38100" r="22860" b="23495"/>
                      <wp:wrapNone/>
                      <wp:docPr id="17" name="Ink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34920" cy="151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1E8C4407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17" o:spid="_x0000_s1026" type="#_x0000_t75" style="position:absolute;margin-left:272.8pt;margin-top:44.05pt;width:4.2pt;height:2.6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">
                      <v:imagedata r:id="rId11" o:title=""/>
                      <o:lock v:ext="edit" rotation="t" aspectratio="f"/>
                    </v:shape>
                  </w:pict>
                </mc:Fallback>
              </mc:AlternateContent>
            </w:r>
            <w:r>
              <w:rPr>
                <w:noProof/>
                <w:lang w:eastAsia="en-AU"/>
              </w:rPr>
              <mc:AlternateContent>
                <mc:Choice Requires="wpi">
                  <w:drawing>
                    <wp:anchor distT="0" distB="0" distL="114300" distR="114300" simplePos="0" relativeHeight="251711488" behindDoc="0" locked="0" layoutInCell="1" allowOverlap="1" wp14:anchorId="7FA0181F" wp14:editId="11C6D65B">
                      <wp:simplePos x="0" y="0"/>
                      <wp:positionH relativeFrom="column">
                        <wp:posOffset>3502684</wp:posOffset>
                      </wp:positionH>
                      <wp:positionV relativeFrom="paragraph">
                        <wp:posOffset>306872</wp:posOffset>
                      </wp:positionV>
                      <wp:extent cx="360" cy="360"/>
                      <wp:effectExtent l="38100" t="19050" r="38100" b="38100"/>
                      <wp:wrapNone/>
                      <wp:docPr id="16" name="Ink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12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6133A6D" id="Ink 16" o:spid="_x0000_s1026" type="#_x0000_t75" style="position:absolute;margin-left:275.1pt;margin-top:23.45pt;width:1.45pt;height:1.4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">
                      <v:imagedata r:id="rId13" o:title=""/>
                      <o:lock v:ext="edit" rotation="t" aspectratio="f"/>
                    </v:shape>
                  </w:pict>
                </mc:Fallback>
              </mc:AlternateContent>
            </w:r>
            <w:r>
              <w:rPr>
                <w:noProof/>
                <w:lang w:eastAsia="en-AU"/>
              </w:rPr>
              <w:t xml:space="preserve">  </w:t>
            </w:r>
            <w:r w:rsidR="00B77270">
              <w:t xml:space="preserve">                     </w:t>
            </w:r>
            <w:r w:rsidRPr="00173543">
              <w:rPr>
                <w:noProof/>
                <w:lang w:eastAsia="en-AU"/>
              </w:rPr>
              <w:drawing>
                <wp:inline distT="0" distB="0" distL="0" distR="0" wp14:anchorId="452F0C74" wp14:editId="2C5E393E">
                  <wp:extent cx="3108960" cy="3825240"/>
                  <wp:effectExtent l="0" t="0" r="0" b="381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8998" cy="38252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1038" w14:paraId="16DD741B" w14:textId="77777777" w:rsidTr="004C1038">
        <w:trPr>
          <w:trHeight w:val="2736"/>
        </w:trPr>
        <w:tc>
          <w:tcPr>
            <w:tcW w:w="3740" w:type="dxa"/>
            <w:gridSpan w:val="2"/>
            <w:vAlign w:val="bottom"/>
          </w:tcPr>
          <w:p w14:paraId="66F6AEC9" w14:textId="0E646C03" w:rsidR="004C1038" w:rsidRDefault="004C1038" w:rsidP="00ED38DD">
            <w:pPr>
              <w:pStyle w:val="Heading2"/>
            </w:pPr>
          </w:p>
          <w:p w14:paraId="209C4E8E" w14:textId="13C74503" w:rsidR="004C1038" w:rsidRPr="00A2201E" w:rsidRDefault="004C1038" w:rsidP="00ED38DD">
            <w:pPr>
              <w:pStyle w:val="Subtitle"/>
              <w:rPr>
                <w:color w:val="FFFFFF" w:themeColor="background1"/>
              </w:rPr>
            </w:pPr>
            <w:r w:rsidRPr="00A2201E">
              <w:rPr>
                <w:color w:val="FFFFFF" w:themeColor="background1"/>
              </w:rPr>
              <w:t>Isaac Isewede</w:t>
            </w:r>
          </w:p>
          <w:p w14:paraId="277E68E4" w14:textId="239B68F4" w:rsidR="004C1038" w:rsidRDefault="004C1038" w:rsidP="00ED38DD">
            <w:pPr>
              <w:pStyle w:val="Subtitle"/>
            </w:pPr>
          </w:p>
        </w:tc>
        <w:tc>
          <w:tcPr>
            <w:tcW w:w="1870" w:type="dxa"/>
          </w:tcPr>
          <w:p w14:paraId="13B0519E" w14:textId="77777777" w:rsidR="004C1038" w:rsidRDefault="004C1038" w:rsidP="00ED38DD"/>
        </w:tc>
        <w:tc>
          <w:tcPr>
            <w:tcW w:w="1870" w:type="dxa"/>
            <w:vAlign w:val="bottom"/>
          </w:tcPr>
          <w:p w14:paraId="378ABB5C" w14:textId="7344063D" w:rsidR="004C1038" w:rsidRDefault="004C1038" w:rsidP="00ED38DD"/>
        </w:tc>
        <w:tc>
          <w:tcPr>
            <w:tcW w:w="1870" w:type="dxa"/>
            <w:vAlign w:val="bottom"/>
          </w:tcPr>
          <w:p w14:paraId="60428BAA" w14:textId="77777777" w:rsidR="004C1038" w:rsidRDefault="004C1038" w:rsidP="00ED38DD"/>
        </w:tc>
        <w:tc>
          <w:tcPr>
            <w:tcW w:w="1870" w:type="dxa"/>
            <w:vAlign w:val="bottom"/>
          </w:tcPr>
          <w:p w14:paraId="73F4F164" w14:textId="77777777" w:rsidR="004C1038" w:rsidRDefault="004C1038" w:rsidP="00ED38DD"/>
        </w:tc>
      </w:tr>
    </w:tbl>
    <w:p w14:paraId="48BBDD24" w14:textId="77777777" w:rsidR="00537DAC" w:rsidRPr="00A45BDD" w:rsidRDefault="00537DAC">
      <w:pPr>
        <w:rPr>
          <w:sz w:val="36"/>
          <w:szCs w:val="36"/>
        </w:rPr>
      </w:pPr>
    </w:p>
    <w:p w14:paraId="7E59818F" w14:textId="58B919EF" w:rsidR="00314EDE" w:rsidRPr="007679DB" w:rsidRDefault="00367563" w:rsidP="0001677C">
      <w:pPr>
        <w:pStyle w:val="ListParagraph"/>
        <w:numPr>
          <w:ilvl w:val="0"/>
          <w:numId w:val="1"/>
        </w:numPr>
        <w:rPr>
          <w:b/>
          <w:bCs/>
        </w:rPr>
      </w:pPr>
      <w:r w:rsidRPr="007679DB">
        <w:rPr>
          <w:b/>
          <w:bCs/>
          <w:noProof/>
        </w:rPr>
        <w:lastRenderedPageBreak/>
        <w:pict w14:anchorId="54E3353E">
          <v:rect id="Rectangle 8" o:spid="_x0000_s2050" alt="&quot;&quot;" style="position:absolute;left:0;text-align:left;margin-left:-862.5pt;margin-top:-180.6pt;width:612pt;height:816.6pt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" fillcolor="#eed0c6 [3206]" stroked="f" strokeweight="2pt">
            <v:fill opacity="26214f"/>
            <v:stroke miterlimit="4"/>
            <v:textbox inset="3pt,3pt,3pt,3pt"/>
            <w10:wrap anchorx="page" anchory="page"/>
            <w10:anchorlock/>
          </v:rect>
        </w:pict>
      </w:r>
      <w:r w:rsidR="00AB77B6" w:rsidRPr="007679DB">
        <w:rPr>
          <w:b/>
          <w:bCs/>
        </w:rPr>
        <w:t>CHANGES TO CODEBASE to take one string input while running the game instead of two</w:t>
      </w:r>
    </w:p>
    <w:p w14:paraId="6871A5ED" w14:textId="69DE9744" w:rsidR="00AB77B6" w:rsidRDefault="00AB77B6" w:rsidP="00AB77B6">
      <w:pPr>
        <w:pStyle w:val="ListParagraph"/>
      </w:pPr>
    </w:p>
    <w:p w14:paraId="1B5DF85A" w14:textId="14A43835" w:rsidR="00AB77B6" w:rsidRDefault="00AB77B6" w:rsidP="00AB77B6">
      <w:pPr>
        <w:pStyle w:val="ListParagraph"/>
      </w:pPr>
      <w:r>
        <w:t>Project file – Simulator/Program.cs</w:t>
      </w:r>
    </w:p>
    <w:p w14:paraId="2E844CC7" w14:textId="185AB4E9" w:rsidR="000C4FE9" w:rsidRDefault="000C4FE9" w:rsidP="00AB77B6">
      <w:pPr>
        <w:pStyle w:val="ListParagrap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78E3CB80" wp14:editId="65D57FC3">
                <wp:simplePos x="0" y="0"/>
                <wp:positionH relativeFrom="column">
                  <wp:posOffset>3618230</wp:posOffset>
                </wp:positionH>
                <wp:positionV relativeFrom="paragraph">
                  <wp:posOffset>-102870</wp:posOffset>
                </wp:positionV>
                <wp:extent cx="306130" cy="318990"/>
                <wp:effectExtent l="0" t="38100" r="36830" b="24130"/>
                <wp:wrapNone/>
                <wp:docPr id="13" name="Ink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06130" cy="318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212D18" id="Ink 13" o:spid="_x0000_s1026" type="#_x0000_t75" style="position:absolute;margin-left:284.2pt;margin-top:-8.8pt;width:25.5pt;height:26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">
                <v:imagedata r:id="rId16" o:title=""/>
                <o:lock v:ext="edit" rotation="t" aspectratio="f"/>
              </v:shape>
            </w:pict>
          </mc:Fallback>
        </mc:AlternateContent>
      </w:r>
    </w:p>
    <w:p w14:paraId="29BB4A91" w14:textId="44D2AC8D" w:rsidR="00AB77B6" w:rsidRDefault="00C97260" w:rsidP="00AB77B6">
      <w:pPr>
        <w:pStyle w:val="ListParagraph"/>
      </w:pPr>
      <w:r>
        <w:t>C</w:t>
      </w:r>
      <w:r w:rsidR="00AB77B6">
        <w:t xml:space="preserve">ommented out string variable </w:t>
      </w:r>
      <w:r w:rsidR="00AB77B6" w:rsidRPr="00A83DC0">
        <w:rPr>
          <w:color w:val="0070C0"/>
        </w:rPr>
        <w:t>Agent</w:t>
      </w:r>
      <w:r w:rsidR="00AB77B6">
        <w:t xml:space="preserve"> – Line 27.</w:t>
      </w:r>
    </w:p>
    <w:p w14:paraId="779C41B5" w14:textId="0A73208F" w:rsidR="00AB77B6" w:rsidRDefault="00AB77B6" w:rsidP="00AB77B6">
      <w:pPr>
        <w:pStyle w:val="ListParagraph"/>
      </w:pPr>
      <w:r>
        <w:t xml:space="preserve">Commented out string array </w:t>
      </w:r>
      <w:r w:rsidRPr="00A83DC0">
        <w:rPr>
          <w:color w:val="0070C0"/>
        </w:rPr>
        <w:t>Agent</w:t>
      </w:r>
      <w:r>
        <w:t xml:space="preserve"> – Line 32.</w:t>
      </w:r>
    </w:p>
    <w:p w14:paraId="3E1A390D" w14:textId="04135227" w:rsidR="00A83DC0" w:rsidRDefault="00A83DC0" w:rsidP="00A83DC0">
      <w:pPr>
        <w:pStyle w:val="ListParagraph"/>
        <w:rPr>
          <w:color w:val="000000" w:themeColor="text1"/>
        </w:rPr>
      </w:pPr>
      <w:r>
        <w:t xml:space="preserve">Commented out the </w:t>
      </w:r>
      <w:r w:rsidRPr="00A83DC0">
        <w:rPr>
          <w:color w:val="0070C0"/>
        </w:rPr>
        <w:t>Agent</w:t>
      </w:r>
      <w:r>
        <w:t xml:space="preserve"> </w:t>
      </w:r>
      <w:r w:rsidR="00072967">
        <w:t>argument</w:t>
      </w:r>
      <w:r>
        <w:t xml:space="preserve"> in the </w:t>
      </w:r>
      <w:r w:rsidRPr="00A83DC0">
        <w:rPr>
          <w:color w:val="00B050"/>
        </w:rPr>
        <w:t>startVisualizer</w:t>
      </w:r>
      <w:r>
        <w:rPr>
          <w:color w:val="00B050"/>
        </w:rPr>
        <w:t xml:space="preserve"> </w:t>
      </w:r>
      <w:r>
        <w:rPr>
          <w:color w:val="000000" w:themeColor="text1"/>
        </w:rPr>
        <w:t>method</w:t>
      </w:r>
      <w:r w:rsidR="00B14886">
        <w:rPr>
          <w:color w:val="000000" w:themeColor="text1"/>
        </w:rPr>
        <w:t xml:space="preserve"> – Line 36.</w:t>
      </w:r>
    </w:p>
    <w:p w14:paraId="51F7DC70" w14:textId="50068173" w:rsidR="00507A7A" w:rsidRPr="00507A7A" w:rsidRDefault="00C97260" w:rsidP="00507A7A">
      <w:pPr>
        <w:pStyle w:val="ListParagrap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24A0F70A" wp14:editId="43299689">
                <wp:simplePos x="0" y="0"/>
                <wp:positionH relativeFrom="column">
                  <wp:posOffset>176206</wp:posOffset>
                </wp:positionH>
                <wp:positionV relativeFrom="paragraph">
                  <wp:posOffset>-461280</wp:posOffset>
                </wp:positionV>
                <wp:extent cx="192960" cy="1233720"/>
                <wp:effectExtent l="57150" t="38100" r="36195" b="24130"/>
                <wp:wrapNone/>
                <wp:docPr id="9" name="Ink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92960" cy="123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6C3DA6" id="Ink 9" o:spid="_x0000_s1026" type="#_x0000_t75" style="position:absolute;margin-left:13.15pt;margin-top:-37pt;width:16.65pt;height:98.6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">
                <v:imagedata r:id="rId18" o:title=""/>
                <o:lock v:ext="edit" rotation="t" aspectratio="f"/>
              </v:shape>
            </w:pict>
          </mc:Fallback>
        </mc:AlternateContent>
      </w:r>
      <w:r w:rsidR="00507A7A">
        <w:t xml:space="preserve">Commented out the </w:t>
      </w:r>
      <w:r w:rsidR="00507A7A" w:rsidRPr="00072967">
        <w:rPr>
          <w:color w:val="00B050"/>
        </w:rPr>
        <w:t xml:space="preserve">while (true) </w:t>
      </w:r>
      <w:r w:rsidR="00507A7A">
        <w:t>loop – Line 38.</w:t>
      </w:r>
    </w:p>
    <w:p w14:paraId="67E841B0" w14:textId="542CE277" w:rsidR="009D433F" w:rsidRDefault="009D433F" w:rsidP="00A83DC0">
      <w:pPr>
        <w:pStyle w:val="ListParagraph"/>
        <w:rPr>
          <w:color w:val="000000" w:themeColor="text1"/>
        </w:rPr>
      </w:pPr>
      <w:r>
        <w:t>Commented out the</w:t>
      </w:r>
      <w:r w:rsidRPr="004A24F9">
        <w:rPr>
          <w:color w:val="FFC000"/>
        </w:rPr>
        <w:t xml:space="preserve"> string</w:t>
      </w:r>
      <w:r>
        <w:t xml:space="preserve"> </w:t>
      </w:r>
      <w:r w:rsidRPr="00A83DC0">
        <w:rPr>
          <w:color w:val="0070C0"/>
        </w:rPr>
        <w:t>Agent</w:t>
      </w:r>
      <w:r>
        <w:t xml:space="preserve"> parameter in the </w:t>
      </w:r>
      <w:r w:rsidRPr="00A83DC0">
        <w:rPr>
          <w:color w:val="00B050"/>
        </w:rPr>
        <w:t>startVisualizer</w:t>
      </w:r>
      <w:r>
        <w:rPr>
          <w:color w:val="00B050"/>
        </w:rPr>
        <w:t xml:space="preserve"> </w:t>
      </w:r>
      <w:r>
        <w:rPr>
          <w:color w:val="000000" w:themeColor="text1"/>
        </w:rPr>
        <w:t>method – Line 54.</w:t>
      </w:r>
    </w:p>
    <w:p w14:paraId="56FEC85D" w14:textId="77777777" w:rsidR="00B14886" w:rsidRDefault="00A83DC0" w:rsidP="00A83DC0">
      <w:pPr>
        <w:pStyle w:val="ListParagraph"/>
        <w:rPr>
          <w:color w:val="00B050"/>
        </w:rPr>
      </w:pPr>
      <w:r>
        <w:rPr>
          <w:color w:val="000000" w:themeColor="text1"/>
        </w:rPr>
        <w:t xml:space="preserve">Commented out the </w:t>
      </w:r>
      <w:r w:rsidRPr="00A83DC0">
        <w:rPr>
          <w:color w:val="0070C0"/>
        </w:rPr>
        <w:t>Agent</w:t>
      </w:r>
      <w:r>
        <w:rPr>
          <w:color w:val="0070C0"/>
        </w:rPr>
        <w:t xml:space="preserve"> </w:t>
      </w:r>
      <w:r>
        <w:t xml:space="preserve">parameter in the </w:t>
      </w:r>
      <w:r w:rsidR="002D559D">
        <w:t xml:space="preserve">new instance of the </w:t>
      </w:r>
      <w:r w:rsidR="00B14886">
        <w:t xml:space="preserve">object </w:t>
      </w:r>
      <w:r w:rsidRPr="00A83DC0">
        <w:rPr>
          <w:color w:val="00B050"/>
        </w:rPr>
        <w:t>Visualizer</w:t>
      </w:r>
    </w:p>
    <w:p w14:paraId="0968BAEB" w14:textId="76D3C6E1" w:rsidR="00A83DC0" w:rsidRDefault="00B14886" w:rsidP="00A83DC0">
      <w:pPr>
        <w:pStyle w:val="ListParagraph"/>
      </w:pPr>
      <w:r>
        <w:rPr>
          <w:color w:val="00B050"/>
        </w:rPr>
        <w:t xml:space="preserve"> </w:t>
      </w:r>
      <w:r w:rsidRPr="00B14886">
        <w:t>and</w:t>
      </w:r>
      <w:r w:rsidR="00A83DC0">
        <w:t xml:space="preserve"> method</w:t>
      </w:r>
      <w:r>
        <w:t xml:space="preserve"> – Line 56</w:t>
      </w:r>
      <w:r w:rsidR="00072967">
        <w:t>.</w:t>
      </w:r>
    </w:p>
    <w:p w14:paraId="3581A3D8" w14:textId="1F747366" w:rsidR="00072967" w:rsidRDefault="00072967" w:rsidP="00A83DC0">
      <w:pPr>
        <w:pStyle w:val="ListParagraph"/>
      </w:pPr>
      <w:r>
        <w:t xml:space="preserve">Commented out the </w:t>
      </w:r>
      <w:r w:rsidRPr="00A83DC0">
        <w:rPr>
          <w:color w:val="0070C0"/>
        </w:rPr>
        <w:t>Agent</w:t>
      </w:r>
      <w:r>
        <w:t xml:space="preserve"> parameter in the </w:t>
      </w:r>
      <w:r w:rsidRPr="00A83DC0">
        <w:rPr>
          <w:color w:val="00B050"/>
        </w:rPr>
        <w:t>startVisualizer</w:t>
      </w:r>
      <w:r>
        <w:rPr>
          <w:color w:val="00B050"/>
        </w:rPr>
        <w:t xml:space="preserve"> </w:t>
      </w:r>
      <w:r>
        <w:rPr>
          <w:color w:val="000000" w:themeColor="text1"/>
        </w:rPr>
        <w:t>method call</w:t>
      </w:r>
    </w:p>
    <w:p w14:paraId="5B257A42" w14:textId="641110F3" w:rsidR="00097118" w:rsidRDefault="00097118" w:rsidP="00A83DC0">
      <w:pPr>
        <w:pStyle w:val="ListParagraph"/>
      </w:pPr>
    </w:p>
    <w:p w14:paraId="55257907" w14:textId="77777777" w:rsidR="00072967" w:rsidRDefault="00072967" w:rsidP="00A83DC0">
      <w:pPr>
        <w:pStyle w:val="ListParagraph"/>
      </w:pPr>
    </w:p>
    <w:p w14:paraId="02C67EB0" w14:textId="13F6C6AF" w:rsidR="00A83DC0" w:rsidRDefault="00A83DC0" w:rsidP="00A83DC0">
      <w:pPr>
        <w:pStyle w:val="ListParagraph"/>
      </w:pPr>
    </w:p>
    <w:p w14:paraId="7D30E983" w14:textId="7BA60F0D" w:rsidR="00A83DC0" w:rsidRDefault="000C4FE9" w:rsidP="00A83DC0">
      <w:pPr>
        <w:pStyle w:val="ListParagrap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491B3BDD" wp14:editId="4162792E">
                <wp:simplePos x="0" y="0"/>
                <wp:positionH relativeFrom="column">
                  <wp:posOffset>3269615</wp:posOffset>
                </wp:positionH>
                <wp:positionV relativeFrom="paragraph">
                  <wp:posOffset>57150</wp:posOffset>
                </wp:positionV>
                <wp:extent cx="308765" cy="189980"/>
                <wp:effectExtent l="0" t="38100" r="0" b="38735"/>
                <wp:wrapNone/>
                <wp:docPr id="10" name="Ink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08765" cy="189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B025F9" id="Ink 10" o:spid="_x0000_s1026" type="#_x0000_t75" style="position:absolute;margin-left:256.75pt;margin-top:3.8pt;width:25.7pt;height:16.3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">
                <v:imagedata r:id="rId20" o:title=""/>
                <o:lock v:ext="edit" rotation="t" aspectratio="f"/>
              </v:shape>
            </w:pict>
          </mc:Fallback>
        </mc:AlternateContent>
      </w:r>
      <w:r w:rsidR="00A83DC0">
        <w:t>Project file – Simulator/</w:t>
      </w:r>
      <w:r w:rsidR="002D559D">
        <w:t>Visualizer.cs</w:t>
      </w:r>
    </w:p>
    <w:p w14:paraId="54ACD795" w14:textId="77A0C8A0" w:rsidR="002D559D" w:rsidRPr="00A83DC0" w:rsidRDefault="00226175" w:rsidP="00A83DC0">
      <w:pPr>
        <w:pStyle w:val="ListParagraph"/>
      </w:pPr>
      <w:r>
        <w:t>v</w:t>
      </w:r>
    </w:p>
    <w:p w14:paraId="78D1792D" w14:textId="53F5CE13" w:rsidR="00097118" w:rsidRDefault="002D559D" w:rsidP="00C754C9">
      <w:pPr>
        <w:pStyle w:val="ListParagraph"/>
      </w:pPr>
      <w:r>
        <w:rPr>
          <w:color w:val="000000" w:themeColor="text1"/>
        </w:rPr>
        <w:t xml:space="preserve">Commented out the </w:t>
      </w:r>
      <w:r w:rsidRPr="00A83DC0">
        <w:rPr>
          <w:color w:val="0070C0"/>
        </w:rPr>
        <w:t>Agent</w:t>
      </w:r>
      <w:r>
        <w:rPr>
          <w:color w:val="0070C0"/>
        </w:rPr>
        <w:t xml:space="preserve"> </w:t>
      </w:r>
      <w:r>
        <w:t xml:space="preserve">parameter in the </w:t>
      </w:r>
      <w:r w:rsidRPr="00A83DC0">
        <w:rPr>
          <w:color w:val="00B050"/>
        </w:rPr>
        <w:t>Visualizer</w:t>
      </w:r>
      <w:r>
        <w:t xml:space="preserve"> </w:t>
      </w:r>
      <w:r w:rsidR="00B14886">
        <w:t>constructor parameter – Line 97</w:t>
      </w:r>
      <w:r w:rsidR="00072967">
        <w:t>.</w:t>
      </w:r>
    </w:p>
    <w:p w14:paraId="5C5AA750" w14:textId="65555186" w:rsidR="00C754C9" w:rsidRDefault="00217DE4" w:rsidP="00C754C9">
      <w:pPr>
        <w:pStyle w:val="ListParagraph"/>
      </w:pPr>
      <w:r>
        <w:rPr>
          <w:color w:val="000000" w:themeColor="text1"/>
        </w:rPr>
        <w:t xml:space="preserve">Change the argument of the </w:t>
      </w:r>
      <w:r w:rsidRPr="004A24F9">
        <w:rPr>
          <w:color w:val="FF0000"/>
        </w:rPr>
        <w:t>if</w:t>
      </w:r>
      <w:r w:rsidR="004A24F9">
        <w:rPr>
          <w:color w:val="FF0000"/>
        </w:rPr>
        <w:t xml:space="preserve"> </w:t>
      </w:r>
      <w:r w:rsidR="004A24F9">
        <w:t xml:space="preserve">statement from the </w:t>
      </w:r>
      <w:r w:rsidR="004A24F9" w:rsidRPr="004A24F9">
        <w:rPr>
          <w:color w:val="FFC000"/>
        </w:rPr>
        <w:t>string</w:t>
      </w:r>
      <w:r w:rsidR="004A24F9">
        <w:t xml:space="preserve"> Agent to </w:t>
      </w:r>
      <w:r w:rsidR="004A24F9" w:rsidRPr="00A06F84">
        <w:rPr>
          <w:color w:val="0070C0"/>
        </w:rPr>
        <w:t>AgentFile</w:t>
      </w:r>
      <w:r w:rsidR="00A06F84">
        <w:rPr>
          <w:color w:val="0070C0"/>
        </w:rPr>
        <w:t xml:space="preserve"> </w:t>
      </w:r>
      <w:r w:rsidR="00A06F84" w:rsidRPr="00A06F84">
        <w:t>– Line 127.</w:t>
      </w:r>
    </w:p>
    <w:p w14:paraId="067D6053" w14:textId="081CBDEA" w:rsidR="0008114D" w:rsidRDefault="0008114D" w:rsidP="0008114D">
      <w:pPr>
        <w:pStyle w:val="ListParagraph"/>
      </w:pPr>
      <w:r>
        <w:rPr>
          <w:color w:val="000000" w:themeColor="text1"/>
        </w:rPr>
        <w:t xml:space="preserve">Change the argument of the </w:t>
      </w:r>
      <w:r w:rsidR="00E80862">
        <w:rPr>
          <w:color w:val="FF0000"/>
        </w:rPr>
        <w:t>Parse</w:t>
      </w:r>
      <w:r>
        <w:rPr>
          <w:color w:val="FF0000"/>
        </w:rPr>
        <w:t xml:space="preserve"> </w:t>
      </w:r>
      <w:r w:rsidR="008972E8">
        <w:t xml:space="preserve">function </w:t>
      </w:r>
      <w:r w:rsidR="008972E8" w:rsidRPr="008972E8">
        <w:rPr>
          <w:color w:val="FFC000"/>
        </w:rPr>
        <w:t>string</w:t>
      </w:r>
      <w:r>
        <w:t xml:space="preserve"> Agent to </w:t>
      </w:r>
      <w:r w:rsidRPr="00A06F84">
        <w:rPr>
          <w:color w:val="0070C0"/>
        </w:rPr>
        <w:t>AgentFile</w:t>
      </w:r>
      <w:r w:rsidR="00280B6A">
        <w:rPr>
          <w:color w:val="0070C0"/>
        </w:rPr>
        <w:t xml:space="preserve"> </w:t>
      </w:r>
      <w:r w:rsidRPr="00A06F84">
        <w:t>– Line 1</w:t>
      </w:r>
      <w:r w:rsidR="005C4197">
        <w:t>43</w:t>
      </w:r>
      <w:r w:rsidRPr="00A06F84">
        <w:t>.</w:t>
      </w:r>
    </w:p>
    <w:p w14:paraId="687DDEA2" w14:textId="77777777" w:rsidR="0083735F" w:rsidRDefault="0083735F" w:rsidP="0008114D">
      <w:pPr>
        <w:pStyle w:val="ListParagraph"/>
      </w:pPr>
    </w:p>
    <w:p w14:paraId="19CEA468" w14:textId="77777777" w:rsidR="0083735F" w:rsidRPr="007679DB" w:rsidRDefault="0083735F" w:rsidP="0008114D">
      <w:pPr>
        <w:pStyle w:val="ListParagraph"/>
        <w:rPr>
          <w:b/>
          <w:bCs/>
        </w:rPr>
      </w:pPr>
    </w:p>
    <w:p w14:paraId="588B3BDC" w14:textId="6C2A3B0E" w:rsidR="0083735F" w:rsidRPr="007679DB" w:rsidRDefault="0083735F" w:rsidP="0083735F">
      <w:pPr>
        <w:pStyle w:val="ListParagraph"/>
        <w:numPr>
          <w:ilvl w:val="0"/>
          <w:numId w:val="1"/>
        </w:numPr>
        <w:rPr>
          <w:b/>
          <w:bCs/>
        </w:rPr>
      </w:pPr>
      <w:r w:rsidRPr="007679DB">
        <w:rPr>
          <w:b/>
          <w:bCs/>
        </w:rPr>
        <w:t>CHANGES TO THE CODEBASE to move using MTS algorithm</w:t>
      </w:r>
    </w:p>
    <w:p w14:paraId="63D53C76" w14:textId="7FDB79A4" w:rsidR="0008114D" w:rsidRDefault="0008114D" w:rsidP="00C754C9">
      <w:pPr>
        <w:pStyle w:val="ListParagraph"/>
      </w:pPr>
    </w:p>
    <w:p w14:paraId="2F4A6DE6" w14:textId="526FA9D4" w:rsidR="00F94E60" w:rsidRDefault="004A498D" w:rsidP="00C754C9">
      <w:pPr>
        <w:pStyle w:val="ListParagraph"/>
      </w:pPr>
      <w:r>
        <w:t>Project file – Ghosts</w:t>
      </w:r>
      <w:r w:rsidR="00246F0C">
        <w:t>/Ghost.cs</w:t>
      </w:r>
    </w:p>
    <w:p w14:paraId="66E21CE2" w14:textId="20D2F9AB" w:rsidR="00F94E60" w:rsidRDefault="00C97260" w:rsidP="00C754C9">
      <w:pPr>
        <w:pStyle w:val="ListParagrap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502D1F1A" wp14:editId="0645CB4E">
                <wp:simplePos x="0" y="0"/>
                <wp:positionH relativeFrom="column">
                  <wp:posOffset>2745105</wp:posOffset>
                </wp:positionH>
                <wp:positionV relativeFrom="paragraph">
                  <wp:posOffset>-83820</wp:posOffset>
                </wp:positionV>
                <wp:extent cx="226260" cy="201025"/>
                <wp:effectExtent l="38100" t="38100" r="21590" b="27940"/>
                <wp:wrapNone/>
                <wp:docPr id="3" name="Ink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26260" cy="2010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958A13" id="Ink 3" o:spid="_x0000_s1026" type="#_x0000_t75" style="position:absolute;margin-left:215.45pt;margin-top:-7.3pt;width:19.2pt;height:17.2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">
                <v:imagedata r:id="rId22" o:title=""/>
                <o:lock v:ext="edit" rotation="t" aspectratio="f"/>
              </v:shape>
            </w:pict>
          </mc:Fallback>
        </mc:AlternateContent>
      </w:r>
    </w:p>
    <w:p w14:paraId="3BF16D82" w14:textId="561B3579" w:rsidR="004A498D" w:rsidRDefault="00DB7DDC" w:rsidP="00C754C9">
      <w:pPr>
        <w:pStyle w:val="ListParagraph"/>
      </w:pPr>
      <w:r>
        <w:t>Void method MTS</w:t>
      </w:r>
      <w:r w:rsidR="00395F14">
        <w:t xml:space="preserve"> with a parameter and object Entity class </w:t>
      </w:r>
      <w:r w:rsidR="00395F14" w:rsidRPr="00395F14">
        <w:rPr>
          <w:color w:val="0070C0"/>
        </w:rPr>
        <w:t>entity</w:t>
      </w:r>
      <w:r w:rsidR="00246F0C">
        <w:t xml:space="preserve"> </w:t>
      </w:r>
      <w:r w:rsidR="00214CA2">
        <w:t>– Line 139.</w:t>
      </w:r>
    </w:p>
    <w:p w14:paraId="404AF925" w14:textId="5005C148" w:rsidR="00B3071C" w:rsidRDefault="00214CA2" w:rsidP="009642C2">
      <w:pPr>
        <w:pStyle w:val="ListParagraph"/>
      </w:pPr>
      <w:r>
        <w:t>Implement a list</w:t>
      </w:r>
      <w:r w:rsidR="00EC1BC4">
        <w:t xml:space="preserve"> of an enumeration</w:t>
      </w:r>
      <w:r w:rsidR="00955954">
        <w:t xml:space="preserve"> type</w:t>
      </w:r>
      <w:r w:rsidR="00263803">
        <w:t xml:space="preserve"> </w:t>
      </w:r>
      <w:r w:rsidR="00263803" w:rsidRPr="00263803">
        <w:rPr>
          <w:color w:val="FFC000"/>
        </w:rPr>
        <w:t>direction</w:t>
      </w:r>
      <w:r w:rsidR="00F54656">
        <w:rPr>
          <w:color w:val="FFC000"/>
        </w:rPr>
        <w:t xml:space="preserve"> </w:t>
      </w:r>
      <w:r w:rsidR="00F54656" w:rsidRPr="00F54656">
        <w:t>to a variable</w:t>
      </w:r>
      <w:r w:rsidR="00F54656">
        <w:rPr>
          <w:color w:val="FFC000"/>
        </w:rPr>
        <w:t xml:space="preserve"> </w:t>
      </w:r>
      <w:r w:rsidR="00F54656" w:rsidRPr="00F54656">
        <w:rPr>
          <w:color w:val="0070C0"/>
        </w:rPr>
        <w:t>possible</w:t>
      </w:r>
      <w:r w:rsidR="00263803">
        <w:rPr>
          <w:color w:val="FFC000"/>
        </w:rPr>
        <w:t xml:space="preserve"> </w:t>
      </w:r>
      <w:r w:rsidR="00460A1E">
        <w:t xml:space="preserve">that </w:t>
      </w:r>
      <w:r w:rsidR="00E82041">
        <w:t>takes a method</w:t>
      </w:r>
      <w:r w:rsidR="00E2383A">
        <w:t xml:space="preserve"> and returns the possible directions – Line 142.</w:t>
      </w:r>
    </w:p>
    <w:p w14:paraId="0860DED2" w14:textId="36DA354C" w:rsidR="00053B21" w:rsidRDefault="00C97260" w:rsidP="00C754C9">
      <w:pPr>
        <w:pStyle w:val="ListParagrap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6C3B7F0C" wp14:editId="4E3A5E51">
                <wp:simplePos x="0" y="0"/>
                <wp:positionH relativeFrom="column">
                  <wp:posOffset>235200</wp:posOffset>
                </wp:positionH>
                <wp:positionV relativeFrom="paragraph">
                  <wp:posOffset>-458175</wp:posOffset>
                </wp:positionV>
                <wp:extent cx="168840" cy="1078560"/>
                <wp:effectExtent l="38100" t="38100" r="22225" b="26670"/>
                <wp:wrapNone/>
                <wp:docPr id="8" name="Ink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68840" cy="1078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7D0A76" id="Ink 8" o:spid="_x0000_s1026" type="#_x0000_t75" style="position:absolute;margin-left:17.8pt;margin-top:-36.8pt;width:14.75pt;height:86.3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">
                <v:imagedata r:id="rId24" o:title=""/>
                <o:lock v:ext="edit" rotation="t" aspectratio="f"/>
              </v:shape>
            </w:pict>
          </mc:Fallback>
        </mc:AlternateContent>
      </w:r>
      <w:r w:rsidR="003C3D54">
        <w:t xml:space="preserve">Calculate the distance of all 4 </w:t>
      </w:r>
      <w:r w:rsidR="00DA0AF4">
        <w:t>float variables – Line 147-150</w:t>
      </w:r>
      <w:r w:rsidR="00053B21">
        <w:t>.</w:t>
      </w:r>
    </w:p>
    <w:p w14:paraId="3114227D" w14:textId="7023735B" w:rsidR="00296AC0" w:rsidRDefault="00053B21" w:rsidP="00C754C9">
      <w:pPr>
        <w:pStyle w:val="ListParagraph"/>
      </w:pPr>
      <w:r>
        <w:t>Initialize a float</w:t>
      </w:r>
      <w:r w:rsidR="00B3071C">
        <w:t xml:space="preserve"> </w:t>
      </w:r>
      <w:r>
        <w:t>variable</w:t>
      </w:r>
      <w:r w:rsidR="00B87931">
        <w:t xml:space="preserve"> </w:t>
      </w:r>
      <w:r w:rsidR="00B87931" w:rsidRPr="00B87931">
        <w:rPr>
          <w:color w:val="0070C0"/>
        </w:rPr>
        <w:t>gmin</w:t>
      </w:r>
      <w:r w:rsidR="00B87931">
        <w:rPr>
          <w:color w:val="0070C0"/>
        </w:rPr>
        <w:t xml:space="preserve"> </w:t>
      </w:r>
      <w:r w:rsidR="00B87931">
        <w:t>to calculate the min value of all 4 float variables – Line 151.</w:t>
      </w:r>
    </w:p>
    <w:p w14:paraId="5CEC8D6F" w14:textId="246BF303" w:rsidR="007C75EF" w:rsidRDefault="007C75EF" w:rsidP="00C754C9">
      <w:pPr>
        <w:pStyle w:val="ListParagraph"/>
      </w:pPr>
      <w:r>
        <w:t xml:space="preserve">Use if statements to </w:t>
      </w:r>
      <w:r w:rsidR="00603139">
        <w:t xml:space="preserve">define a direction to take based on the minimum value of all </w:t>
      </w:r>
      <w:r w:rsidR="006E3D8C">
        <w:t>4 float</w:t>
      </w:r>
      <w:r w:rsidR="00603139">
        <w:t xml:space="preserve"> </w:t>
      </w:r>
      <w:r w:rsidR="00CF5CE7">
        <w:t>variable calculation – Line 153- 182.</w:t>
      </w:r>
    </w:p>
    <w:p w14:paraId="6AF89ED7" w14:textId="77777777" w:rsidR="00CF5CE7" w:rsidRDefault="00CF5CE7" w:rsidP="00C754C9">
      <w:pPr>
        <w:pStyle w:val="ListParagraph"/>
      </w:pPr>
    </w:p>
    <w:p w14:paraId="1B629D73" w14:textId="60D8AFF4" w:rsidR="00CF5CE7" w:rsidRDefault="00C97260" w:rsidP="00C754C9">
      <w:pPr>
        <w:pStyle w:val="ListParagrap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1EDF2385" wp14:editId="294B3D55">
                <wp:simplePos x="0" y="0"/>
                <wp:positionH relativeFrom="column">
                  <wp:posOffset>2691765</wp:posOffset>
                </wp:positionH>
                <wp:positionV relativeFrom="paragraph">
                  <wp:posOffset>52705</wp:posOffset>
                </wp:positionV>
                <wp:extent cx="196860" cy="208180"/>
                <wp:effectExtent l="38100" t="38100" r="0" b="20955"/>
                <wp:wrapNone/>
                <wp:docPr id="7" name="Ink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96860" cy="2081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59A9AF" id="Ink 7" o:spid="_x0000_s1026" type="#_x0000_t75" style="position:absolute;margin-left:211.25pt;margin-top:3.45pt;width:16.9pt;height:17.8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">
                <v:imagedata r:id="rId26" o:title=""/>
                <o:lock v:ext="edit" rotation="t" aspectratio="f"/>
              </v:shape>
            </w:pict>
          </mc:Fallback>
        </mc:AlternateContent>
      </w:r>
      <w:r w:rsidR="00CF5CE7">
        <w:t xml:space="preserve">Project file </w:t>
      </w:r>
      <w:r w:rsidR="002B0130">
        <w:t>– Ghosts/Brown.cs</w:t>
      </w:r>
    </w:p>
    <w:p w14:paraId="3CFCDD4B" w14:textId="046C3BF1" w:rsidR="002B0130" w:rsidRDefault="002B0130" w:rsidP="00C754C9">
      <w:pPr>
        <w:pStyle w:val="ListParagraph"/>
      </w:pPr>
    </w:p>
    <w:p w14:paraId="7829E8F0" w14:textId="663CC76F" w:rsidR="002B0130" w:rsidRDefault="00C97260" w:rsidP="00C754C9">
      <w:pPr>
        <w:pStyle w:val="ListParagrap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44BBD626" wp14:editId="62AEEFA8">
                <wp:simplePos x="0" y="0"/>
                <wp:positionH relativeFrom="column">
                  <wp:posOffset>274924</wp:posOffset>
                </wp:positionH>
                <wp:positionV relativeFrom="paragraph">
                  <wp:posOffset>86841</wp:posOffset>
                </wp:positionV>
                <wp:extent cx="72360" cy="334800"/>
                <wp:effectExtent l="38100" t="38100" r="23495" b="27305"/>
                <wp:wrapNone/>
                <wp:docPr id="11" name="Ink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72360" cy="33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8B157E" id="Ink 11" o:spid="_x0000_s1026" type="#_x0000_t75" style="position:absolute;margin-left:20.95pt;margin-top:6.15pt;width:7.15pt;height:27.7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">
                <v:imagedata r:id="rId28" o:title=""/>
                <o:lock v:ext="edit" rotation="t" aspectratio="f"/>
              </v:shape>
            </w:pict>
          </mc:Fallback>
        </mc:AlternateContent>
      </w:r>
      <w:r w:rsidR="002B0130">
        <w:t>Call</w:t>
      </w:r>
      <w:r w:rsidR="00301A1B">
        <w:t>ed</w:t>
      </w:r>
      <w:r w:rsidR="002B0130">
        <w:t xml:space="preserve"> the </w:t>
      </w:r>
      <w:r w:rsidR="002B0130" w:rsidRPr="006C1CAA">
        <w:rPr>
          <w:color w:val="00B050"/>
        </w:rPr>
        <w:t>MTS</w:t>
      </w:r>
      <w:r w:rsidR="002B0130">
        <w:t xml:space="preserve"> method in the </w:t>
      </w:r>
      <w:r w:rsidR="00E65A19">
        <w:t xml:space="preserve">override </w:t>
      </w:r>
      <w:r w:rsidR="002B0130">
        <w:t>move</w:t>
      </w:r>
      <w:r w:rsidR="00E65A19">
        <w:t xml:space="preserve"> method </w:t>
      </w:r>
      <w:r w:rsidR="004A0F20">
        <w:t xml:space="preserve">with argument </w:t>
      </w:r>
      <w:r w:rsidR="004A0F20" w:rsidRPr="004A0F20">
        <w:rPr>
          <w:color w:val="0070C0"/>
        </w:rPr>
        <w:t>GameState.Pacman</w:t>
      </w:r>
      <w:r w:rsidR="004A0F20">
        <w:rPr>
          <w:color w:val="0070C0"/>
        </w:rPr>
        <w:t xml:space="preserve"> </w:t>
      </w:r>
      <w:r w:rsidR="002A344F" w:rsidRPr="002A344F">
        <w:t>– Line 39.</w:t>
      </w:r>
      <w:r w:rsidR="002B0130">
        <w:t xml:space="preserve"> </w:t>
      </w:r>
    </w:p>
    <w:p w14:paraId="735E3B72" w14:textId="00569C1B" w:rsidR="00301A1B" w:rsidRDefault="00301A1B" w:rsidP="00C754C9">
      <w:pPr>
        <w:pStyle w:val="ListParagraph"/>
      </w:pPr>
      <w:r>
        <w:t xml:space="preserve">Commented out the </w:t>
      </w:r>
      <w:r w:rsidRPr="006C1CAA">
        <w:rPr>
          <w:color w:val="00B050"/>
        </w:rPr>
        <w:t>MoveRandom</w:t>
      </w:r>
      <w:r>
        <w:t xml:space="preserve"> method – Line </w:t>
      </w:r>
      <w:r w:rsidR="00684DAB">
        <w:t>40.</w:t>
      </w:r>
    </w:p>
    <w:p w14:paraId="1E04FF54" w14:textId="77777777" w:rsidR="00B87931" w:rsidRDefault="00B87931" w:rsidP="00C754C9">
      <w:pPr>
        <w:pStyle w:val="ListParagraph"/>
      </w:pPr>
    </w:p>
    <w:p w14:paraId="31C13259" w14:textId="77777777" w:rsidR="00C53CF5" w:rsidRDefault="00C53CF5" w:rsidP="00C754C9">
      <w:pPr>
        <w:pStyle w:val="ListParagraph"/>
      </w:pPr>
    </w:p>
    <w:p w14:paraId="57511BA8" w14:textId="77777777" w:rsidR="00C53CF5" w:rsidRDefault="00C53CF5" w:rsidP="00C754C9">
      <w:pPr>
        <w:pStyle w:val="ListParagraph"/>
      </w:pPr>
    </w:p>
    <w:p w14:paraId="1A6A4F6B" w14:textId="77777777" w:rsidR="00C53CF5" w:rsidRDefault="00C53CF5" w:rsidP="00C754C9">
      <w:pPr>
        <w:pStyle w:val="ListParagraph"/>
      </w:pPr>
    </w:p>
    <w:p w14:paraId="628E22E4" w14:textId="7145DC4F" w:rsidR="00C53CF5" w:rsidRPr="009642C2" w:rsidRDefault="00C53CF5" w:rsidP="00C754C9">
      <w:pPr>
        <w:pStyle w:val="ListParagraph"/>
        <w:rPr>
          <w:b/>
          <w:bCs/>
        </w:rPr>
      </w:pPr>
      <w:r w:rsidRPr="009642C2">
        <w:rPr>
          <w:b/>
          <w:bCs/>
        </w:rPr>
        <w:t xml:space="preserve">KEY </w:t>
      </w:r>
    </w:p>
    <w:p w14:paraId="7AC0E892" w14:textId="2E511216" w:rsidR="002E1135" w:rsidRDefault="002E1135" w:rsidP="009642C2">
      <w:pPr>
        <w:pStyle w:val="ListParagraph"/>
      </w:pPr>
      <w:r>
        <w:rPr>
          <w:noProof/>
        </w:rPr>
        <w:pict w14:anchorId="5CB4C079">
          <v:shapetype id="_x0000_t131" coordsize="21600,21600" o:spt="131" path="ar,,21600,21600,18685,18165,10677,21597l20990,21597r,-3432xe">
            <v:stroke joinstyle="miter"/>
            <v:path o:connecttype="rect" textboxrect="3163,3163,18437,18437"/>
          </v:shapetype>
          <v:shape id="_x0000_s2056" type="#_x0000_t131" style="position:absolute;left:0;text-align:left;margin-left:102.6pt;margin-top:4.65pt;width:9pt;height:7.15pt;z-index:251692032" fillcolor="#00b050"/>
        </w:pict>
      </w:r>
      <w:r>
        <w:t xml:space="preserve">Functions </w:t>
      </w:r>
      <w:r w:rsidR="009642C2">
        <w:t>–</w:t>
      </w:r>
      <w:r w:rsidR="001B6FB2">
        <w:t xml:space="preserve">  </w:t>
      </w:r>
    </w:p>
    <w:p w14:paraId="244FAAF1" w14:textId="14C318A4" w:rsidR="009642C2" w:rsidRDefault="001B6FB2" w:rsidP="009642C2">
      <w:pPr>
        <w:pStyle w:val="ListParagraph"/>
      </w:pPr>
      <w:r w:rsidRPr="001B6FB2">
        <w:rPr>
          <w:noProof/>
          <w:color w:val="FFC000"/>
        </w:rPr>
        <w:pict w14:anchorId="5CB4C079">
          <v:shape id="_x0000_s2057" type="#_x0000_t131" style="position:absolute;left:0;text-align:left;margin-left:81.6pt;margin-top:4.2pt;width:9pt;height:7.15pt;z-index:251693056" fillcolor="#ffc000"/>
        </w:pict>
      </w:r>
      <w:r>
        <w:t xml:space="preserve">Types </w:t>
      </w:r>
      <w:r w:rsidR="009642C2">
        <w:t>–</w:t>
      </w:r>
      <w:r>
        <w:t xml:space="preserve"> </w:t>
      </w:r>
    </w:p>
    <w:p w14:paraId="60872353" w14:textId="25CC34C8" w:rsidR="001B6FB2" w:rsidRDefault="002A20E2" w:rsidP="00C754C9">
      <w:pPr>
        <w:pStyle w:val="ListParagraph"/>
      </w:pPr>
      <w:r>
        <w:rPr>
          <w:noProof/>
          <w:color w:val="FFC000"/>
        </w:rPr>
        <w:pict w14:anchorId="5CB4C079">
          <v:shape id="_x0000_s2058" type="#_x0000_t131" style="position:absolute;left:0;text-align:left;margin-left:139.2pt;margin-top:4.4pt;width:9pt;height:7.15pt;z-index:251694080" fillcolor="#0070c0"/>
        </w:pict>
      </w:r>
      <w:r>
        <w:t>Variables</w:t>
      </w:r>
      <w:r w:rsidR="00A873F5">
        <w:t>/object</w:t>
      </w:r>
      <w:r>
        <w:t xml:space="preserve"> </w:t>
      </w:r>
      <w:r w:rsidR="009642C2">
        <w:t>–</w:t>
      </w:r>
      <w:r>
        <w:t xml:space="preserve"> </w:t>
      </w:r>
    </w:p>
    <w:p w14:paraId="4D07E77B" w14:textId="6D738EF2" w:rsidR="009642C2" w:rsidRDefault="009642C2" w:rsidP="00C754C9">
      <w:pPr>
        <w:pStyle w:val="ListParagraph"/>
      </w:pPr>
      <w:r>
        <w:rPr>
          <w:noProof/>
          <w:color w:val="FFC000"/>
        </w:rPr>
        <w:pict w14:anchorId="5CB4C079">
          <v:shape id="_x0000_s2060" type="#_x0000_t131" style="position:absolute;left:0;text-align:left;margin-left:111.6pt;margin-top:2.75pt;width:9pt;height:7.15pt;z-index:251695104" fillcolor="red"/>
        </w:pict>
      </w:r>
      <w:r>
        <w:t xml:space="preserve">Statements – </w:t>
      </w:r>
    </w:p>
    <w:p w14:paraId="0AE2CEDB" w14:textId="77777777" w:rsidR="009642C2" w:rsidRPr="00B87931" w:rsidRDefault="009642C2" w:rsidP="00C754C9">
      <w:pPr>
        <w:pStyle w:val="ListParagraph"/>
      </w:pPr>
    </w:p>
    <w:sectPr w:rsidR="009642C2" w:rsidRPr="00B87931" w:rsidSect="00AB77B6">
      <w:footerReference w:type="even" r:id="rId29"/>
      <w:footerReference w:type="default" r:id="rId30"/>
      <w:pgSz w:w="12240" w:h="15840" w:code="1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6F7B08" w14:textId="77777777" w:rsidR="00367563" w:rsidRDefault="00367563" w:rsidP="0006271E">
      <w:r>
        <w:separator/>
      </w:r>
    </w:p>
  </w:endnote>
  <w:endnote w:type="continuationSeparator" w:id="0">
    <w:p w14:paraId="078D271A" w14:textId="77777777" w:rsidR="00367563" w:rsidRDefault="00367563" w:rsidP="000627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ckwell">
    <w:altName w:val="Rockwell"/>
    <w:charset w:val="00"/>
    <w:family w:val="roman"/>
    <w:pitch w:val="variable"/>
    <w:sig w:usb0="00000003" w:usb1="00000000" w:usb2="00000000" w:usb3="00000000" w:csb0="0000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07642044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AAF227F" w14:textId="77777777" w:rsidR="0006271E" w:rsidRDefault="0006271E" w:rsidP="0038778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BCB579F" w14:textId="77777777" w:rsidR="0006271E" w:rsidRDefault="0006271E" w:rsidP="0006271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9663569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8B2D7D2" w14:textId="77777777" w:rsidR="0006271E" w:rsidRDefault="0006271E" w:rsidP="00A45A59">
        <w:pPr>
          <w:pStyle w:val="Footer"/>
        </w:pPr>
        <w:r w:rsidRPr="00D85677">
          <w:rPr>
            <w:rStyle w:val="PageNumber"/>
            <w:rFonts w:ascii="Corbel" w:hAnsi="Corbel"/>
          </w:rPr>
          <w:t xml:space="preserve">PAGE </w:t>
        </w:r>
        <w:r w:rsidRPr="00D85677">
          <w:rPr>
            <w:rStyle w:val="PageNumber"/>
            <w:rFonts w:ascii="Corbel" w:hAnsi="Corbel"/>
          </w:rPr>
          <w:fldChar w:fldCharType="begin"/>
        </w:r>
        <w:r w:rsidRPr="00D85677">
          <w:rPr>
            <w:rStyle w:val="PageNumber"/>
            <w:rFonts w:ascii="Corbel" w:hAnsi="Corbel"/>
          </w:rPr>
          <w:instrText xml:space="preserve"> PAGE </w:instrText>
        </w:r>
        <w:r w:rsidRPr="00D85677">
          <w:rPr>
            <w:rStyle w:val="PageNumber"/>
            <w:rFonts w:ascii="Corbel" w:hAnsi="Corbel"/>
          </w:rPr>
          <w:fldChar w:fldCharType="separate"/>
        </w:r>
        <w:r w:rsidR="00834654" w:rsidRPr="00D85677">
          <w:rPr>
            <w:rStyle w:val="PageNumber"/>
            <w:rFonts w:ascii="Corbel" w:hAnsi="Corbel"/>
            <w:noProof/>
          </w:rPr>
          <w:t>2</w:t>
        </w:r>
        <w:r w:rsidRPr="00D85677">
          <w:rPr>
            <w:rStyle w:val="PageNumber"/>
            <w:rFonts w:ascii="Corbel" w:hAnsi="Corbel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0AB354" w14:textId="77777777" w:rsidR="00367563" w:rsidRDefault="00367563" w:rsidP="0006271E">
      <w:r>
        <w:separator/>
      </w:r>
    </w:p>
  </w:footnote>
  <w:footnote w:type="continuationSeparator" w:id="0">
    <w:p w14:paraId="7901CCB2" w14:textId="77777777" w:rsidR="00367563" w:rsidRDefault="00367563" w:rsidP="000627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CC5F5F"/>
    <w:multiLevelType w:val="hybridMultilevel"/>
    <w:tmpl w:val="230A97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2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6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2201E"/>
    <w:rsid w:val="0001677C"/>
    <w:rsid w:val="00017B10"/>
    <w:rsid w:val="00053B21"/>
    <w:rsid w:val="00056442"/>
    <w:rsid w:val="0006271E"/>
    <w:rsid w:val="00072967"/>
    <w:rsid w:val="0008114D"/>
    <w:rsid w:val="00097118"/>
    <w:rsid w:val="000B5D29"/>
    <w:rsid w:val="000C4FE9"/>
    <w:rsid w:val="000D54C3"/>
    <w:rsid w:val="00173543"/>
    <w:rsid w:val="001B6FB2"/>
    <w:rsid w:val="001E06EE"/>
    <w:rsid w:val="00214CA2"/>
    <w:rsid w:val="00217DE4"/>
    <w:rsid w:val="00226175"/>
    <w:rsid w:val="00246F0C"/>
    <w:rsid w:val="00263803"/>
    <w:rsid w:val="00280B6A"/>
    <w:rsid w:val="00296AC0"/>
    <w:rsid w:val="002A20E2"/>
    <w:rsid w:val="002A344F"/>
    <w:rsid w:val="002B0130"/>
    <w:rsid w:val="002D559D"/>
    <w:rsid w:val="002E1135"/>
    <w:rsid w:val="00301A1B"/>
    <w:rsid w:val="00314EDE"/>
    <w:rsid w:val="00367563"/>
    <w:rsid w:val="00370139"/>
    <w:rsid w:val="00387781"/>
    <w:rsid w:val="00395F14"/>
    <w:rsid w:val="003C3D54"/>
    <w:rsid w:val="00460A1E"/>
    <w:rsid w:val="004A0F20"/>
    <w:rsid w:val="004A24F9"/>
    <w:rsid w:val="004A498D"/>
    <w:rsid w:val="004C1038"/>
    <w:rsid w:val="004C7F2B"/>
    <w:rsid w:val="00507A7A"/>
    <w:rsid w:val="005120A6"/>
    <w:rsid w:val="005276A8"/>
    <w:rsid w:val="00537DAC"/>
    <w:rsid w:val="005C4197"/>
    <w:rsid w:val="005D4907"/>
    <w:rsid w:val="00603139"/>
    <w:rsid w:val="00667CD7"/>
    <w:rsid w:val="006748DB"/>
    <w:rsid w:val="00684DAB"/>
    <w:rsid w:val="006C1CAA"/>
    <w:rsid w:val="006C60E6"/>
    <w:rsid w:val="006E3D8C"/>
    <w:rsid w:val="00715806"/>
    <w:rsid w:val="007679DB"/>
    <w:rsid w:val="00782E67"/>
    <w:rsid w:val="007C75EF"/>
    <w:rsid w:val="0081410C"/>
    <w:rsid w:val="00815D34"/>
    <w:rsid w:val="00834654"/>
    <w:rsid w:val="0083735F"/>
    <w:rsid w:val="00856259"/>
    <w:rsid w:val="008972E8"/>
    <w:rsid w:val="008A5F4C"/>
    <w:rsid w:val="00952F7D"/>
    <w:rsid w:val="00955954"/>
    <w:rsid w:val="009642C2"/>
    <w:rsid w:val="009D433F"/>
    <w:rsid w:val="00A06F84"/>
    <w:rsid w:val="00A2201E"/>
    <w:rsid w:val="00A32309"/>
    <w:rsid w:val="00A45A59"/>
    <w:rsid w:val="00A45BDD"/>
    <w:rsid w:val="00A518FF"/>
    <w:rsid w:val="00A6381B"/>
    <w:rsid w:val="00A76F40"/>
    <w:rsid w:val="00A82D92"/>
    <w:rsid w:val="00A83DC0"/>
    <w:rsid w:val="00A83EF7"/>
    <w:rsid w:val="00A873F5"/>
    <w:rsid w:val="00AA7317"/>
    <w:rsid w:val="00AB77B6"/>
    <w:rsid w:val="00B14886"/>
    <w:rsid w:val="00B178EE"/>
    <w:rsid w:val="00B3071C"/>
    <w:rsid w:val="00B77270"/>
    <w:rsid w:val="00B864BA"/>
    <w:rsid w:val="00B87931"/>
    <w:rsid w:val="00BE02BB"/>
    <w:rsid w:val="00C53CF5"/>
    <w:rsid w:val="00C754C9"/>
    <w:rsid w:val="00C77AD2"/>
    <w:rsid w:val="00C851D4"/>
    <w:rsid w:val="00C97260"/>
    <w:rsid w:val="00CF5CE7"/>
    <w:rsid w:val="00D00731"/>
    <w:rsid w:val="00D62CAD"/>
    <w:rsid w:val="00D64ACC"/>
    <w:rsid w:val="00D85677"/>
    <w:rsid w:val="00D93BD7"/>
    <w:rsid w:val="00DA0AF4"/>
    <w:rsid w:val="00DB7DDC"/>
    <w:rsid w:val="00E2383A"/>
    <w:rsid w:val="00E65A19"/>
    <w:rsid w:val="00E80862"/>
    <w:rsid w:val="00E82041"/>
    <w:rsid w:val="00E8561E"/>
    <w:rsid w:val="00EC1BC4"/>
    <w:rsid w:val="00ED38DD"/>
    <w:rsid w:val="00F00CEE"/>
    <w:rsid w:val="00F21833"/>
    <w:rsid w:val="00F54656"/>
    <w:rsid w:val="00F94E60"/>
    <w:rsid w:val="00FC5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7"/>
    <o:shapelayout v:ext="edit">
      <o:idmap v:ext="edit" data="2"/>
    </o:shapelayout>
  </w:shapeDefaults>
  <w:decimalSymbol w:val="."/>
  <w:listSeparator w:val=","/>
  <w14:docId w14:val="0D31FC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173543"/>
  </w:style>
  <w:style w:type="paragraph" w:styleId="Heading1">
    <w:name w:val="heading 1"/>
    <w:basedOn w:val="Heading3"/>
    <w:next w:val="Normal"/>
    <w:link w:val="Heading1Char"/>
    <w:qFormat/>
    <w:rsid w:val="00537DAC"/>
    <w:pPr>
      <w:outlineLvl w:val="0"/>
    </w:pPr>
  </w:style>
  <w:style w:type="paragraph" w:styleId="Heading2">
    <w:name w:val="heading 2"/>
    <w:basedOn w:val="Heading3"/>
    <w:next w:val="Normal"/>
    <w:link w:val="Heading2Char"/>
    <w:uiPriority w:val="1"/>
    <w:qFormat/>
    <w:rsid w:val="00537DAC"/>
    <w:pPr>
      <w:outlineLvl w:val="1"/>
    </w:pPr>
    <w:rPr>
      <w:color w:val="EED0C6" w:themeColor="accent3"/>
    </w:rPr>
  </w:style>
  <w:style w:type="paragraph" w:styleId="Heading3">
    <w:name w:val="heading 3"/>
    <w:basedOn w:val="Normal"/>
    <w:next w:val="Normal"/>
    <w:link w:val="Heading3Char"/>
    <w:uiPriority w:val="2"/>
    <w:qFormat/>
    <w:rsid w:val="00F00CE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44E" w:themeColor="accent1"/>
      <w:sz w:val="36"/>
    </w:rPr>
  </w:style>
  <w:style w:type="paragraph" w:styleId="Heading4">
    <w:name w:val="heading 4"/>
    <w:basedOn w:val="Normal"/>
    <w:next w:val="Normal"/>
    <w:link w:val="Heading4Char"/>
    <w:uiPriority w:val="3"/>
    <w:qFormat/>
    <w:rsid w:val="00F00CEE"/>
    <w:pPr>
      <w:keepNext/>
      <w:keepLines/>
      <w:spacing w:before="40"/>
      <w:outlineLvl w:val="3"/>
    </w:pPr>
    <w:rPr>
      <w:rFonts w:eastAsiaTheme="majorEastAsia" w:cstheme="majorBidi"/>
      <w:i/>
      <w:iCs/>
      <w:color w:val="24344E" w:themeColor="accent1"/>
      <w:sz w:val="32"/>
    </w:rPr>
  </w:style>
  <w:style w:type="paragraph" w:styleId="Heading5">
    <w:name w:val="heading 5"/>
    <w:basedOn w:val="Normal"/>
    <w:next w:val="Normal"/>
    <w:link w:val="Heading5Char"/>
    <w:uiPriority w:val="4"/>
    <w:qFormat/>
    <w:rsid w:val="00A45BDD"/>
    <w:pPr>
      <w:keepNext/>
      <w:keepLines/>
      <w:ind w:right="284"/>
      <w:outlineLvl w:val="4"/>
    </w:pPr>
    <w:rPr>
      <w:rFonts w:eastAsiaTheme="majorEastAsia" w:cstheme="majorBidi"/>
      <w:b/>
      <w:i/>
      <w:color w:val="24344E" w:themeColor="accent1"/>
      <w:sz w:val="6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raphicAnchor">
    <w:name w:val="Graphic Anchor"/>
    <w:basedOn w:val="Normal"/>
    <w:uiPriority w:val="8"/>
    <w:qFormat/>
    <w:rsid w:val="005276A8"/>
    <w:rPr>
      <w:sz w:val="10"/>
    </w:rPr>
  </w:style>
  <w:style w:type="paragraph" w:styleId="BalloonText">
    <w:name w:val="Balloon Text"/>
    <w:basedOn w:val="Normal"/>
    <w:link w:val="BalloonTextChar"/>
    <w:uiPriority w:val="99"/>
    <w:semiHidden/>
    <w:rsid w:val="005276A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CEE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5276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537DAC"/>
    <w:rPr>
      <w:rFonts w:asciiTheme="majorHAnsi" w:eastAsiaTheme="majorEastAsia" w:hAnsiTheme="majorHAnsi" w:cstheme="majorBidi"/>
      <w:color w:val="24344E" w:themeColor="accent1"/>
      <w:sz w:val="36"/>
    </w:rPr>
  </w:style>
  <w:style w:type="character" w:customStyle="1" w:styleId="Heading2Char">
    <w:name w:val="Heading 2 Char"/>
    <w:basedOn w:val="DefaultParagraphFont"/>
    <w:link w:val="Heading2"/>
    <w:uiPriority w:val="1"/>
    <w:rsid w:val="00537DAC"/>
    <w:rPr>
      <w:rFonts w:asciiTheme="majorHAnsi" w:eastAsiaTheme="majorEastAsia" w:hAnsiTheme="majorHAnsi" w:cstheme="majorBidi"/>
      <w:color w:val="EED0C6" w:themeColor="accent3"/>
      <w:sz w:val="36"/>
    </w:rPr>
  </w:style>
  <w:style w:type="character" w:customStyle="1" w:styleId="Heading3Char">
    <w:name w:val="Heading 3 Char"/>
    <w:basedOn w:val="DefaultParagraphFont"/>
    <w:link w:val="Heading3"/>
    <w:uiPriority w:val="2"/>
    <w:rsid w:val="00F00CEE"/>
    <w:rPr>
      <w:rFonts w:asciiTheme="majorHAnsi" w:eastAsiaTheme="majorEastAsia" w:hAnsiTheme="majorHAnsi" w:cstheme="majorBidi"/>
      <w:color w:val="24344E" w:themeColor="accent1"/>
      <w:sz w:val="36"/>
    </w:rPr>
  </w:style>
  <w:style w:type="paragraph" w:customStyle="1" w:styleId="Text">
    <w:name w:val="Text"/>
    <w:basedOn w:val="Normal"/>
    <w:uiPriority w:val="5"/>
    <w:qFormat/>
    <w:rsid w:val="00F00CEE"/>
    <w:rPr>
      <w:i/>
      <w:color w:val="000000" w:themeColor="text1"/>
      <w:sz w:val="28"/>
    </w:rPr>
  </w:style>
  <w:style w:type="character" w:customStyle="1" w:styleId="Heading4Char">
    <w:name w:val="Heading 4 Char"/>
    <w:basedOn w:val="DefaultParagraphFont"/>
    <w:link w:val="Heading4"/>
    <w:uiPriority w:val="3"/>
    <w:rsid w:val="00F00CEE"/>
    <w:rPr>
      <w:rFonts w:eastAsiaTheme="majorEastAsia" w:cstheme="majorBidi"/>
      <w:i/>
      <w:iCs/>
      <w:color w:val="24344E" w:themeColor="accent1"/>
      <w:sz w:val="32"/>
    </w:rPr>
  </w:style>
  <w:style w:type="paragraph" w:styleId="Header">
    <w:name w:val="header"/>
    <w:basedOn w:val="Normal"/>
    <w:link w:val="HeaderChar"/>
    <w:uiPriority w:val="99"/>
    <w:semiHidden/>
    <w:rsid w:val="0006271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00CEE"/>
  </w:style>
  <w:style w:type="paragraph" w:styleId="Footer">
    <w:name w:val="footer"/>
    <w:basedOn w:val="Normal"/>
    <w:link w:val="FooterChar"/>
    <w:uiPriority w:val="99"/>
    <w:semiHidden/>
    <w:rsid w:val="0006271E"/>
    <w:pPr>
      <w:tabs>
        <w:tab w:val="center" w:pos="4680"/>
        <w:tab w:val="right" w:pos="9360"/>
      </w:tabs>
      <w:jc w:val="right"/>
    </w:pPr>
    <w:rPr>
      <w:rFonts w:ascii="Rockwell" w:hAnsi="Rockwell"/>
      <w:color w:val="000000" w:themeColor="text1"/>
      <w:sz w:val="2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F00CEE"/>
    <w:rPr>
      <w:rFonts w:ascii="Rockwell" w:hAnsi="Rockwell"/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06271E"/>
  </w:style>
  <w:style w:type="character" w:customStyle="1" w:styleId="Heading5Char">
    <w:name w:val="Heading 5 Char"/>
    <w:basedOn w:val="DefaultParagraphFont"/>
    <w:link w:val="Heading5"/>
    <w:uiPriority w:val="4"/>
    <w:rsid w:val="00A45BDD"/>
    <w:rPr>
      <w:rFonts w:eastAsiaTheme="majorEastAsia" w:cstheme="majorBidi"/>
      <w:b/>
      <w:i/>
      <w:color w:val="24344E" w:themeColor="accent1"/>
      <w:sz w:val="68"/>
    </w:rPr>
  </w:style>
  <w:style w:type="paragraph" w:styleId="Quote">
    <w:name w:val="Quote"/>
    <w:basedOn w:val="Normal"/>
    <w:next w:val="Normal"/>
    <w:link w:val="QuoteChar"/>
    <w:uiPriority w:val="6"/>
    <w:qFormat/>
    <w:rsid w:val="00F00CEE"/>
    <w:pPr>
      <w:spacing w:before="480" w:after="480"/>
      <w:ind w:left="1134" w:right="1134"/>
      <w:jc w:val="center"/>
    </w:pPr>
    <w:rPr>
      <w:rFonts w:asciiTheme="majorHAnsi" w:hAnsiTheme="majorHAnsi"/>
      <w:i/>
      <w:iCs/>
      <w:color w:val="24344E" w:themeColor="accent1"/>
      <w:sz w:val="80"/>
    </w:rPr>
  </w:style>
  <w:style w:type="character" w:customStyle="1" w:styleId="QuoteChar">
    <w:name w:val="Quote Char"/>
    <w:basedOn w:val="DefaultParagraphFont"/>
    <w:link w:val="Quote"/>
    <w:uiPriority w:val="6"/>
    <w:rsid w:val="00F00CEE"/>
    <w:rPr>
      <w:rFonts w:asciiTheme="majorHAnsi" w:hAnsiTheme="majorHAnsi"/>
      <w:i/>
      <w:iCs/>
      <w:color w:val="24344E" w:themeColor="accent1"/>
      <w:sz w:val="80"/>
    </w:rPr>
  </w:style>
  <w:style w:type="character" w:styleId="PlaceholderText">
    <w:name w:val="Placeholder Text"/>
    <w:basedOn w:val="DefaultParagraphFont"/>
    <w:uiPriority w:val="99"/>
    <w:semiHidden/>
    <w:rsid w:val="00F00CEE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537DAC"/>
    <w:pPr>
      <w:jc w:val="center"/>
    </w:pPr>
    <w:rPr>
      <w:rFonts w:asciiTheme="majorHAnsi" w:eastAsiaTheme="majorEastAsia" w:hAnsiTheme="majorHAnsi" w:cstheme="majorBidi"/>
      <w:color w:val="24344E" w:themeColor="accent1"/>
      <w:sz w:val="80"/>
    </w:rPr>
  </w:style>
  <w:style w:type="character" w:customStyle="1" w:styleId="TitleChar">
    <w:name w:val="Title Char"/>
    <w:basedOn w:val="DefaultParagraphFont"/>
    <w:link w:val="Title"/>
    <w:uiPriority w:val="10"/>
    <w:rsid w:val="00537DAC"/>
    <w:rPr>
      <w:rFonts w:asciiTheme="majorHAnsi" w:eastAsiaTheme="majorEastAsia" w:hAnsiTheme="majorHAnsi" w:cstheme="majorBidi"/>
      <w:color w:val="24344E" w:themeColor="accent1"/>
      <w:sz w:val="80"/>
    </w:rPr>
  </w:style>
  <w:style w:type="paragraph" w:customStyle="1" w:styleId="IntroductionText">
    <w:name w:val="Introduction Text"/>
    <w:basedOn w:val="Heading4"/>
    <w:uiPriority w:val="7"/>
    <w:qFormat/>
    <w:rsid w:val="00537DAC"/>
  </w:style>
  <w:style w:type="paragraph" w:styleId="Subtitle">
    <w:name w:val="Subtitle"/>
    <w:basedOn w:val="Normal"/>
    <w:next w:val="Normal"/>
    <w:link w:val="SubtitleChar"/>
    <w:uiPriority w:val="11"/>
    <w:qFormat/>
    <w:rsid w:val="00537DAC"/>
    <w:rPr>
      <w:i/>
      <w:sz w:val="42"/>
    </w:rPr>
  </w:style>
  <w:style w:type="character" w:customStyle="1" w:styleId="SubtitleChar">
    <w:name w:val="Subtitle Char"/>
    <w:basedOn w:val="DefaultParagraphFont"/>
    <w:link w:val="Subtitle"/>
    <w:uiPriority w:val="11"/>
    <w:rsid w:val="00537DAC"/>
    <w:rPr>
      <w:i/>
      <w:sz w:val="42"/>
    </w:rPr>
  </w:style>
  <w:style w:type="paragraph" w:styleId="ListParagraph">
    <w:name w:val="List Paragraph"/>
    <w:basedOn w:val="Normal"/>
    <w:uiPriority w:val="34"/>
    <w:semiHidden/>
    <w:qFormat/>
    <w:rsid w:val="00AB77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image" Target="media/image5.png"/><Relationship Id="rId26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customXml" Target="ink/ink6.xml"/><Relationship Id="rId7" Type="http://schemas.openxmlformats.org/officeDocument/2006/relationships/webSettings" Target="webSettings.xml"/><Relationship Id="rId12" Type="http://schemas.openxmlformats.org/officeDocument/2006/relationships/customXml" Target="ink/ink2.xml"/><Relationship Id="rId17" Type="http://schemas.openxmlformats.org/officeDocument/2006/relationships/customXml" Target="ink/ink4.xml"/><Relationship Id="rId25" Type="http://schemas.openxmlformats.org/officeDocument/2006/relationships/customXml" Target="ink/ink8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6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24" Type="http://schemas.openxmlformats.org/officeDocument/2006/relationships/image" Target="media/image8.png"/><Relationship Id="rId32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customXml" Target="ink/ink3.xml"/><Relationship Id="rId23" Type="http://schemas.openxmlformats.org/officeDocument/2006/relationships/customXml" Target="ink/ink7.xml"/><Relationship Id="rId28" Type="http://schemas.openxmlformats.org/officeDocument/2006/relationships/image" Target="media/image10.png"/><Relationship Id="rId10" Type="http://schemas.openxmlformats.org/officeDocument/2006/relationships/customXml" Target="ink/ink1.xml"/><Relationship Id="rId19" Type="http://schemas.openxmlformats.org/officeDocument/2006/relationships/customXml" Target="ink/ink5.xml"/><Relationship Id="rId31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jpg"/><Relationship Id="rId22" Type="http://schemas.openxmlformats.org/officeDocument/2006/relationships/image" Target="media/image7.png"/><Relationship Id="rId27" Type="http://schemas.openxmlformats.org/officeDocument/2006/relationships/customXml" Target="ink/ink9.xml"/><Relationship Id="rId30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saac\AppData\Local\Packages\Microsoft.Office.Desktop_8wekyb3d8bbwe\LocalCache\Roaming\Microsoft\Templates\Classic%20student%20report.dotx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1-06T14:37:00.3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96 0 2136 0 0,'0'0'1976'0'0,"-16"0"-672"0"0,16 15-687 0 0,-34 7-409 0 0,29-20-508 0 0,-1 0-509 0 0,-1-2 73 0 0,0-1 44 0 0,-2 0-628 0 0,-2 1-16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1-06T14:36:59.9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1076 0 0,'0'0'376'0'0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1-06T12:17:59.1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56 1388 0 0,'0'0'241'0'0,"3"0"60"0"0,86-3 3905 0 0,5 0-3709 0 0,-79 3-494 0 0,0-2 0 0 0,0 0 1 0 0,16-4-1 0 0,21-3 37 0 0,-28 6-15 0 0,337-24-95 0 0,-360 27 136 0 0,38 1 77 0 0,-39 0-133 0 0,0 0 0 0 0,0 1 1 0 0,0-1-1 0 0,1 0 0 0 0,-1 0 0 0 0,0 0 0 0 0,1 0 1 0 0,-1 0-1 0 0,1 0 0 0 0,-1 0 0 0 0,1 0 0 0 0,-1 0 1 0 0,1 0-1 0 0,1 2 0 0 0,-1-2-12 0 0,0 0-1 0 0,-1 0 1 0 0,1 0 0 0 0,0 0 0 0 0,-1 0-1 0 0,1 0 1 0 0,0 1 0 0 0,-1-1-1 0 0,1 0 1 0 0,-1 0 0 0 0,0 0-1 0 0,0 1 1 0 0,1-1 0 0 0,-1 0 0 0 0,0 1-1 0 0,0-1 1 0 0,0 0 0 0 0,0 2-1 0 0,-1 65-1 0 0,2-49 34 0 0,-1 0 0 0 0,-4 32 0 0 0,-10 68 14 0 0,8-35-29 0 0,3 0 33 0 0,2-29 21 0 0,1-18 34 0 0,0 23-495 0 0,2-50-22 0 0,-1-7-565 0 0,-1-7-2036 0 0</inkml:trace>
  <inkml:trace contextRef="#ctx0" brushRef="#br0" timeOffset="531.03">617 724 1348 0 0,'15'9'3718'0'0,"8"19"-2908"0"0,-17-19-575 0 0,26 39 244 0 0,-25-36-263 0 0,1 0 1 0 0,15 18-1 0 0,-23-29-210 0 0,1 0 0 0 0,-1 0 0 0 0,1 0 1 0 0,0-1-1 0 0,-1 1 0 0 0,1 0 0 0 0,0 0 1 0 0,0 0-1 0 0,-1-1 0 0 0,1 1 1 0 0,0 0-1 0 0,0-1 0 0 0,0 1 0 0 0,0-1 1 0 0,0 1-1 0 0,0-1 0 0 0,0 1 0 0 0,0-1 1 0 0,0 0-1 0 0,0 1 0 0 0,0-1 0 0 0,0 0 1 0 0,0 0-1 0 0,0 0 0 0 0,1 0 0 0 0,-1 0 1 0 0,0 0-1 0 0,0 0 0 0 0,0 0 1 0 0,0 0-1 0 0,0-1 0 0 0,0 1 0 0 0,1-1 1 0 0,2-2 19 0 0,-1-1 1 0 0,0 1 0 0 0,0-1 0 0 0,-1 0-1 0 0,1 1 1 0 0,-1-1 0 0 0,3-8 0 0 0,-4 10-27 0 0,52-124-578 0 0,-50 123 347 0 0,1-3-3358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1-06T14:33:27.718"/>
    </inkml:context>
    <inkml:brush xml:id="br0">
      <inkml:brushProperty name="width" value="0.05034" units="cm"/>
      <inkml:brushProperty name="height" value="0.05034" units="cm"/>
    </inkml:brush>
  </inkml:definitions>
  <inkml:trace contextRef="#ctx0" brushRef="#br0">536 0 944 0 0,'0'0'2783'0'0,"-4"0"-2412"0"0,-4 1-140 0 0,1 1-1 0 0,-1 0 0 0 0,1 0 1 0 0,0 1-1 0 0,-11 5 1 0 0,11-5-116 0 0,0 0 0 0 0,0-1 1 0 0,0 1-1 0 0,-1-1 1 0 0,1-1-1 0 0,-1 0 1 0 0,-10 1-1 0 0,-20 4 86 0 0,-177 32 189 0 0,211-38-377 0 0,-4 1-43 0 0,1 0 0 0 0,-1 0 0 0 0,1 1 0 0 0,-10 3 0 0 0,15-4 31 0 0,0 0 0 0 0,-1 0 0 0 0,2 0 0 0 0,-1 0-1 0 0,0 1 1 0 0,0-1 0 0 0,0 1 0 0 0,1-1 0 0 0,-1 1 0 0 0,0-1 0 0 0,1 1 0 0 0,0 0 0 0 0,-1 0-1 0 0,1 0 1 0 0,0 0 0 0 0,0 0 0 0 0,-1 4 0 0 0,-3 13 25 0 0,1-1 0 0 0,1 1-1 0 0,1 0 1 0 0,1 1 0 0 0,1-1 0 0 0,3 32-1 0 0,-2 4-34 0 0,0 18-38 0 0,0-7 62 0 0,-11 105 1 0 0,-7-5-62 0 0,1-19-70 0 0,1 11 91 0 0,8 274-1 0 0,9-248 137 0 0,-2 1451-4 0 0,0-1633-124 0 0,0 18 62 0 0,0-18-15 0 0,0 1-72 0 0,0 16 12 0 0,0-19 30 0 0,0 1 1 0 0,0-1 0 0 0,0 0-1 0 0,0 0 1 0 0,0 0-1 0 0,0 1 1 0 0,-1-1-1 0 0,1 0 1 0 0,0 0 0 0 0,0 0-1 0 0,0 0 1 0 0,0 1-1 0 0,0-1 1 0 0,0 0-1 0 0,0 0 1 0 0,0 0-1 0 0,0 1 1 0 0,0-1 0 0 0,0 0-1 0 0,1 0 1 0 0,-1 0-1 0 0,0 1 1 0 0,0-1-1 0 0,0 0 1 0 0,0 0 0 0 0,0 0-1 0 0,0 1 1 0 0,0-1-1 0 0,0 0 1 0 0,0 0-1 0 0,1 0 1 0 0,-1 0-1 0 0,0 0 1 0 0,0 1 0 0 0,0-1-1 0 0,0 0 1 0 0,1 0-1 0 0,-1 0 1 0 0,0 0-1 0 0,0 0 1 0 0,0 0 0 0 0,0 0-1 0 0,1 0 1 0 0,-1 0-1 0 0,0 0 1 0 0,0 0-1 0 0,0 0 1 0 0,1 1-1 0 0,-1-1 1 0 0,0 0 0 0 0,0 0-1 0 0,0-1 1 0 0,1 1-1 0 0,-1 0 1 0 0,0 0-1 0 0,0 0 1 0 0,0 0 0 0 0,1 0-1 0 0,-1 0 1 0 0,0 0-1 0 0,0 0 1 0 0,1 0-1 0 0,38-6-4 0 0,-25 4-192 0 0,13-1 221 0 0,0 2 0 0 0,52 2-1 0 0,-20 1-130 0 0,-58-2 48 0 0,48-1-867 0 0,-47 1 634 0 0,-2 0 222 0 0,0 0 0 0 0,1 0-1 0 0,-1 0 1 0 0,0 0 0 0 0,1 0 0 0 0,-1 0 0 0 0,0 0-1 0 0,1 0 1 0 0,-1 0 0 0 0,0 0 0 0 0,1-1 0 0 0,-1 1-1 0 0,0 0 1 0 0,1 0 0 0 0,-1 0 0 0 0,0 0 0 0 0,1 0 0 0 0,-1-1-1 0 0,0 1 1 0 0,0 0 0 0 0,1 0 0 0 0,-1-1 0 0 0,0 1-1 0 0,0 0 1 0 0,1 0 0 0 0,-1-1 0 0 0,0 1 0 0 0,0 0-1 0 0,0-1 1 0 0,0 1 0 0 0,1 0 0 0 0,-1 0 0 0 0,0-1 0 0 0,0 1-1 0 0,0 0 1 0 0,0-1 0 0 0,0 1 0 0 0,0 0 0 0 0,0-1-1 0 0,0 0 1 0 0,-2-2-1115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1-06T12:17:29.9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64 1268 0 0,'0'0'2043'0'0,"3"-2"-1674"0"0,2-3-152 0 0,0 0 0 0 0,1 1 0 0 0,-1 0 0 0 0,1 1-1 0 0,0-1 1 0 0,0 1 0 0 0,0 0 0 0 0,0 0 0 0 0,1 1 0 0 0,-1 0 0 0 0,1 0 0 0 0,-1 0 0 0 0,1 1 0 0 0,0 0 0 0 0,0 1 0 0 0,7-1 0 0 0,67-7 60 0 0,33-1-53 0 0,202 9-878 0 0,-299 7 627 0 0,-16-6 37 0 0,0 0-1 0 0,1 0 1 0 0,-1 0 0 0 0,0 0-1 0 0,1-1 1 0 0,-1 1 0 0 0,1-1-1 0 0,-1 1 1 0 0,1-1-1 0 0,-1 1 1 0 0,1-1 0 0 0,1 0-1 0 0,33 4 51 0 0,-35-4-14 0 0,3 0 44 0 0,-3 0-75 0 0,0 0-1 0 0,0 0 1 0 0,0 0 0 0 0,0-1 0 0 0,0 1-1 0 0,0 0 1 0 0,-1 0 0 0 0,1 0-1 0 0,0 0 1 0 0,0 0 0 0 0,0 1-1 0 0,0-1 1 0 0,0 0 0 0 0,0 0 0 0 0,-1 1-1 0 0,1-1 1 0 0,0 0 0 0 0,0 1-1 0 0,0-1 1 0 0,-1 1 0 0 0,1-1 0 0 0,0 1-1 0 0,0-1 1 0 0,-1 1 0 0 0,1-1-1 0 0,0 2 1 0 0,0 227 42 0 0,-1-227-60 0 0,-1 0 0 0 0,1 0-1 0 0,-1 1 1 0 0,1-1 0 0 0,-1 0-1 0 0,0-1 1 0 0,0 1-1 0 0,0 0 1 0 0,0 0 0 0 0,-2 2-1 0 0,3-3 2 0 0,-3 2-32 0 0,3 25 223 0 0,0 12-185 0 0,0-38 20 0 0,0 14-542 0 0,0-16 321 0 0,0 1 0 0 0,-1 0 0 0 0,1 0 0 0 0,0-1 0 0 0,0 1 0 0 0,0 0 0 0 0,-1-1 0 0 0,1 1 0 0 0,-1 0 0 0 0,1-1 0 0 0,0 1 0 0 0,-1 0 0 0 0,1-1 0 0 0,-1 1 0 0 0,1-1 0 0 0,-1 1 0 0 0,0-1 0 0 0,1 1 0 0 0,-1-1 0 0 0,1 1 0 0 0,-1-1 0 0 0,-1 1 0 0 0,1-1-1137 0 0</inkml:trace>
  <inkml:trace contextRef="#ctx0" brushRef="#br0" timeOffset="629.18">563 442 964 0 0,'6'2'799'0'0,"-1"1"0"0"0,1 0-1 0 0,-1 1 1 0 0,0-1 0 0 0,6 6 0 0 0,16 10-107 0 0,-7-8-314 0 0,1-1 0 0 0,34 11 0 0 0,-55-21-285 0 0,2 0-128 0 0,0 0 35 0 0,-1-1 1 0 0,1 1-1 0 0,0-1 1 0 0,-1 0-1 0 0,1 1 1 0 0,-1-1-1 0 0,1 0 1 0 0,-1 0-1 0 0,1 0 1 0 0,-1 0 0 0 0,1 0-1 0 0,-1 0 1 0 0,0-1-1 0 0,0 1 1 0 0,0 0-1 0 0,1-1 1 0 0,-1 1-1 0 0,-1 0 1 0 0,2-3-1 0 0,8-7 84 0 0,-3 5-4 0 0,-1-1 0 0 0,0 0 1 0 0,-1-1-1 0 0,7-10 0 0 0,9-11 123 0 0,-1-7 4 0 0,-4 5-8 0 0,-16 31-250 0 0,0 0-1 0 0,0 0 1 0 0,0 0 0 0 0,0 0-1 0 0,-1 0 1 0 0,1 0 0 0 0,0 0-1 0 0,0 0 1 0 0,0 0 0 0 0,0 0 0 0 0,0 0-1 0 0,0 0 1 0 0,-1 0 0 0 0,1 0-1 0 0,0 0 1 0 0,0 0 0 0 0,0 0 0 0 0,0 0-1 0 0,0 0 1 0 0,0 0 0 0 0,-1 0-1 0 0,1 0 1 0 0,0 0 0 0 0,0 0 0 0 0,0 0-1 0 0,0-1 1 0 0,0 1 0 0 0,0 0-1 0 0,0 0 1 0 0,0 0 0 0 0,-1 0-1 0 0,1 0 1 0 0,0 0 0 0 0,0 0 0 0 0,0-1-1 0 0,0 1 1 0 0,0 0 0 0 0,0 0-1 0 0,0 0 1 0 0,0 0 0 0 0,0 0 0 0 0,0 0-1 0 0,0-1 1 0 0,0 1 0 0 0,0 0-1 0 0,0 0 1 0 0,0 0 0 0 0,0 0 0 0 0,0 0-1 0 0,0-1 1 0 0,0 1 0 0 0,0 0-1 0 0,0 0 1 0 0,0 0 0 0 0,0 0 0 0 0,0 0-1 0 0,1 0 1 0 0,-1 0 0 0 0,0-1-1 0 0,0 1 1 0 0,-3 0-2041 0 0,0 0 1068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1-06T14:33:05.3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23 840 0 0,'0'0'7463'0'0,"4"-4"-7341"0"0,-2 3-102 0 0,-1-1-1 0 0,1 0 1 0 0,0 1 0 0 0,1-1 0 0 0,-1 1-1 0 0,0 0 1 0 0,0 0 0 0 0,1 0 0 0 0,-1 0-1 0 0,0 0 1 0 0,1 0 0 0 0,4 0 0 0 0,39-1 305 0 0,-23 1-258 0 0,1 2 1 0 0,46 8 0 0 0,-49-5-49 0 0,-1-1 1 0 0,1-1 0 0 0,39-1-1 0 0,-15-1-9 0 0,-44 0-6 0 0,23 1-6 0 0,0 0 0 0 0,0 1 0 0 0,0 2 0 0 0,27 7 0 0 0,-51-11 27 0 0,1 0 1 0 0,-1 0 0 0 0,1 0 0 0 0,-1 0-1 0 0,1 0 1 0 0,-1 0 0 0 0,1 0 0 0 0,-1 0-1 0 0,1 0 1 0 0,-1 1 0 0 0,1-1 0 0 0,-1 0-1 0 0,1 0 1 0 0,-1 1 0 0 0,0-1 0 0 0,1 0-1 0 0,-1 1 1 0 0,1-1 0 0 0,-1 0 0 0 0,0 1 0 0 0,1-1-1 0 0,-1 0 1 0 0,0 1 0 0 0,1-1 0 0 0,-1 1-1 0 0,0-1 1 0 0,0 1 0 0 0,0-1 0 0 0,1 0-1 0 0,-1 1 1 0 0,0-1 0 0 0,0 1 0 0 0,0-1-1 0 0,0 1 1 0 0,0-1 0 0 0,0 1 0 0 0,0-1 0 0 0,0 1-1 0 0,0-1 1 0 0,0 1 0 0 0,0-1 0 0 0,0 1-1 0 0,0-1 1 0 0,0 1 0 0 0,0-1 0 0 0,-1 1-1 0 0,1-1 1 0 0,0 1 0 0 0,0-1 0 0 0,-1 1-1 0 0,-3 18-14 0 0,3-4 24 0 0,-1-1-1 0 0,0 0 1 0 0,-4 15-1 0 0,2-14 0 0 0,2 0-1 0 0,-1 0 1 0 0,1 16-1 0 0,2-20-1 0 0,-1 17 33 0 0,0-9-40 0 0,-3-3-18 0 0,-1-6-13 0 0,-1 7 106 0 0,5 11-55 0 0,-1-1-185 0 0,4-16-817 0 0</inkml:trace>
  <inkml:trace contextRef="#ctx0" brushRef="#br0" timeOffset="690.14">319 400 984 0 0,'5'6'5496'0'0,"15"19"-3831"0"0,6 6-1533 0 0,36 38 362 0 0,-60-67-470 0 0,-1 0 0 0 0,1 1-1 0 0,0-1 1 0 0,0 0-1 0 0,0 0 1 0 0,0 0-1 0 0,1 0 1 0 0,-1-1-1 0 0,0 1 1 0 0,1 0-1 0 0,0-1 1 0 0,3 2-1 0 0,-6-3 76 0 0,20-3-107 0 0,21-29-42 0 0,-28 24 139 0 0,-1-1 0 0 0,-1-1 1 0 0,1 0-1 0 0,16-20 1 0 0,-15 17 212 0 0,2 0-765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1-06T14:33:18.4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468 24 1016 0 0,'0'0'3312'0'0,"-1"0"-3269"0"0,0 0 0 0 0,0 0 0 0 0,0 0 1 0 0,0 0-1 0 0,0 1 0 0 0,0-1 0 0 0,0-1 1 0 0,0 1-1 0 0,0 0 0 0 0,0 0 0 0 0,0 0 1 0 0,0 0-1 0 0,0-1 0 0 0,0 1 0 0 0,0 0 1 0 0,0-1-1 0 0,0 1 0 0 0,0-1 0 0 0,-1 0 0 0 0,-18-14 153 0 0,18 14-100 0 0,0 0-1 0 0,-1 0 0 0 0,0 1 0 0 0,1-1 1 0 0,-1 1-1 0 0,1 0 0 0 0,-1 0 0 0 0,0 0 0 0 0,1 0 1 0 0,-1 1-1 0 0,1-1 0 0 0,-5 2 0 0 0,0-1 111 0 0,-176-1 1238 0 0,170 8-1382 0 0,12-7-55 0 0,0 0 1 0 0,0 0-1 0 0,0-1 0 0 0,0 1 1 0 0,0 0-1 0 0,0 0 0 0 0,0 0 0 0 0,-1-1 1 0 0,1 1-1 0 0,0 0 0 0 0,0-1 1 0 0,-1 1-1 0 0,1-1 0 0 0,0 0 1 0 0,-1 1-1 0 0,-2-1 0 0 0,4 0-8 0 0,-1 1 0 0 0,1-1 0 0 0,-1 0 1 0 0,1 0-1 0 0,-1 1 0 0 0,1-1 0 0 0,-1 0 0 0 0,1 1 0 0 0,-1-1 0 0 0,1 0 0 0 0,0 1 1 0 0,-1-1-1 0 0,1 1 0 0 0,-1-1 0 0 0,1 1 0 0 0,0-1 0 0 0,-1 1 0 0 0,1-1 0 0 0,0 1 1 0 0,0-1-1 0 0,0 1 0 0 0,-1 0 0 0 0,1-1 0 0 0,0 1 0 0 0,0 0 0 0 0,-4 22-35 0 0,2-12 24 0 0,-5 19-38 0 0,1-1 0 0 0,1 1 0 0 0,-1 49 0 0 0,3-41 37 0 0,-7 252 92 0 0,2-209-83 0 0,0 0-14 0 0,-6 231-30 0 0,14-302 53 0 0,-1 0 1 0 0,0 1 0 0 0,-1-1-1 0 0,-5 15 1 0 0,-4 29-21 0 0,-4 59-56 0 0,4-35 56 0 0,0 94 0 0 0,10-156-4 0 0,0 0 0 0 0,-6 23 0 0 0,-2 27 95 0 0,5 414-171 0 0,6-260-44 0 0,-2 246-774 0 0,0-465 1012 0 0,0 15 37 0 0,0-2-146 0 0,0-13-3 0 0,0 24-11 0 0,0-22 78 0 0,-1-2-59 0 0,1-1-1 0 0,0 1 1 0 0,0-1-1 0 0,0 1 1 0 0,0 0 0 0 0,-1-1-1 0 0,1 1 1 0 0,0-1-1 0 0,0 1 1 0 0,0 0-1 0 0,0-1 1 0 0,0 1 0 0 0,1-1-1 0 0,-1 1 1 0 0,0 0-1 0 0,0-1 1 0 0,0 1 0 0 0,0-1-1 0 0,1 1 1 0 0,-1-1-1 0 0,0 1 1 0 0,1-1-1 0 0,-1 1 1 0 0,0-1 0 0 0,1 1-1 0 0,-1-1 1 0 0,0 1-1 0 0,1-1 1 0 0,-1 0 0 0 0,1 1-1 0 0,-1-1 1 0 0,1 1-1 0 0,-1-1 1 0 0,1 0-1 0 0,0 1 1 0 0,-1 31 48 0 0,0-32-39 0 0,1 1 1 0 0,-1 0-1 0 0,1 0 1 0 0,-1 0-1 0 0,0 0 1 0 0,1 0-1 0 0,0 0 1 0 0,-1 0-1 0 0,1-1 1 0 0,-1 1-1 0 0,1 0 1 0 0,0-1-1 0 0,0 1 1 0 0,-1 0-1 0 0,1-1 1 0 0,0 1-1 0 0,0-1 1 0 0,0 1-1 0 0,0-1 1 0 0,0 1-1 0 0,1-1 1 0 0,27 9-278 0 0,122-5 591 0 0,-150-4-356 0 0,26 2-66 0 0,-9 25-3810 0 0,-19-25 2477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1-06T14:33:09.4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36 1048 0 0,'0'0'5525'0'0,"19"0"-3513"0"0,12-7-1799 0 0,7-4 439 0 0,1 6-493 0 0,99-7 390 0 0,-124 12-551 0 0,28 1 81 0 0,-41-1-83 0 0,1 0 0 0 0,0 0 0 0 0,0 1 0 0 0,-1-1 0 0 0,1 1 1 0 0,0-1-1 0 0,-1 1 0 0 0,1-1 0 0 0,-1 1 0 0 0,1 0 0 0 0,-1 0 1 0 0,1 0-1 0 0,1 1 0 0 0,-1 1 15 0 0,48-3 240 0 0,-49 0-250 0 0,0 0 1 0 0,0 1-1 0 0,-1 0 1 0 0,1-1-1 0 0,0 1 1 0 0,-1-1-1 0 0,1 1 1 0 0,0 0-1 0 0,-1 0 1 0 0,1-1-1 0 0,-1 1 1 0 0,1 0-1 0 0,-1 0 1 0 0,0 0-1 0 0,1-1 1 0 0,-1 1-1 0 0,0 0 1 0 0,1 0-1 0 0,-1 0 1 0 0,0 0-1 0 0,0 0 1 0 0,0 0-1 0 0,0 0 1 0 0,0 0-1 0 0,0-1 1 0 0,0 1-1 0 0,0 0 1 0 0,0 0-1 0 0,0 0 1 0 0,-1 1-1 0 0,-3 29-24 0 0,2-25 39 0 0,1 1-1 0 0,0-1 1 0 0,1 1 0 0 0,-1-1 0 0 0,2 1 0 0 0,0 12 0 0 0,0 31-11 0 0,-5-25-6 0 0,-7 62-9 0 0,7-31-9 0 0,4-53 50 0 0,0 1-8 0 0,0 26 13 0 0,0 7 106 0 0,0-35-118 0 0,-7 9-374 0 0,5-20-1769 0 0,-2-2-3194 0 0</inkml:trace>
  <inkml:trace contextRef="#ctx0" brushRef="#br0" timeOffset="762.95">233 433 1348 0 0,'9'1'4400'0'0,"11"10"-2753"0"0,-7 0-1212 0 0,-1 0-1 0 0,21 27 1 0 0,17 15 426 0 0,-47-50-841 0 0,0-1 0 0 0,-1 0 0 0 0,1 0 0 0 0,0 0 0 0 0,0 0 0 0 0,0 0 0 0 0,7 2 0 0 0,-9-4-19 0 0,0 0 0 0 0,0 1 0 0 0,0-1 0 0 0,0 0 0 0 0,1 0 0 0 0,-1 0 0 0 0,0-1 0 0 0,0 1 0 0 0,0 0 0 0 0,0 0 0 0 0,0-1 0 0 0,0 1 0 0 0,0 0 0 0 0,0-1 0 0 0,0 1 0 0 0,0-1 0 0 0,0 1 0 0 0,0-1 0 0 0,0 0 0 0 0,0 1 0 0 0,0-1 0 0 0,0 0 0 0 0,0 0 0 0 0,-1 1 0 0 0,2-3 0 0 0,20-19-29 0 0,-16 16 19 0 0,0-1 0 0 0,1 0 0 0 0,9-15 0 0 0,-1 0 124 0 0,28-28 1 0 0,-42 48-111 0 0,2-9-929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1-06T14:33:55.0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182 0 964 0 0,'-13'0'1260'0'0,"7"0"1993"0"0,4 1-3197 0 0,0-1 1 0 0,0 1-1 0 0,0 0 0 0 0,0-1 0 0 0,1 1 0 0 0,-1 0 0 0 0,0 0 1 0 0,1 0-1 0 0,-1 0 0 0 0,1 0 0 0 0,-1 0 0 0 0,1 1 0 0 0,-1-1 1 0 0,1 0-1 0 0,0 1 0 0 0,-2 2 0 0 0,1-2-65 0 0,-1 0 195 0 0,1-1 0 0 0,-1 0-1 0 0,1 0 1 0 0,-1 0 0 0 0,0 0 0 0 0,1 0 0 0 0,-1-1 0 0 0,0 1 0 0 0,0-1 0 0 0,0 0 0 0 0,-5 0 0 0 0,-27 8 502 0 0,2 0-106 0 0,32-8-582 0 0,0 1 1 0 0,-1-1 0 0 0,1 1-1 0 0,0-1 1 0 0,-1 1 0 0 0,1 0-1 0 0,0 0 1 0 0,0-1 0 0 0,-1 1-1 0 0,1 0 1 0 0,0 0 0 0 0,0 0-1 0 0,0 0 1 0 0,0 0 0 0 0,0 1-1 0 0,0-1 1 0 0,1 0 0 0 0,-1 0-1 0 0,0 1 1 0 0,1-1 0 0 0,-1 0-1 0 0,1 1 1 0 0,-1-1 0 0 0,1 0-1 0 0,-1 1 1 0 0,1-1 0 0 0,0 1-1 0 0,0-1 1 0 0,0 3 0 0 0,0 57 52 0 0,1-39-58 0 0,-2-2 6 0 0,2 0 0 0 0,1 0 0 0 0,8 39 0 0 0,-8-51 1 0 0,0 1 0 0 0,-1-1 0 0 0,0 1 0 0 0,-1-1 0 0 0,0 1 0 0 0,0-1 0 0 0,-2 11 0 0 0,0 9-38 0 0,2 451-98 0 0,0-478 127 0 0,0 26-31 0 0,0-27 38 0 0,0 1-1 0 0,0-1 1 0 0,0 1 0 0 0,0-1-1 0 0,1 1 1 0 0,-1-1 0 0 0,0 1 0 0 0,0-1-1 0 0,0 1 1 0 0,0-1 0 0 0,1 1-1 0 0,-1-1 1 0 0,0 1 0 0 0,0-1 0 0 0,1 0-1 0 0,-1 1 1 0 0,0-1 0 0 0,1 1-1 0 0,-1-1 1 0 0,0 0 0 0 0,1 1 0 0 0,-1-1-1 0 0,1 0 1 0 0,-1 0 0 0 0,1 1-1 0 0,-1-1 1 0 0,0 0 0 0 0,1 0 0 0 0,-1 1-1 0 0,1-1 1 0 0,-1 0 0 0 0,2 0-1 0 0,23 3 90 0 0,-21-3-87 0 0,106 3 89 0 0,-108-3-56 0 0,16 1-34 0 0,-18 0-7 0 0,0-1 0 0 0,0 1 0 0 0,1 0 0 0 0,-1 0 0 0 0,0-1 0 0 0,1 1 0 0 0,-1 0 0 0 0,1-1 0 0 0,-1 1 0 0 0,0 0 0 0 0,1-1 0 0 0,-1 1 0 0 0,1-1 0 0 0,0 1 0 0 0,-1-1 0 0 0,1 1 0 0 0,0-1 0 0 0,-1 1 0 0 0,1-1 0 0 0,0 0 0 0 0,-1 1 0 0 0,1-1 0 0 0,0 0 0 0 0,-1 1 0 0 0,3-1 0 0 0</inkml:trace>
</inkml:ink>
</file>

<file path=word/theme/theme1.xml><?xml version="1.0" encoding="utf-8"?>
<a:theme xmlns:a="http://schemas.openxmlformats.org/drawingml/2006/main" name="CSR">
  <a:themeElements>
    <a:clrScheme name="CSR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24344E"/>
      </a:accent1>
      <a:accent2>
        <a:srgbClr val="DEECEC"/>
      </a:accent2>
      <a:accent3>
        <a:srgbClr val="EED0C6"/>
      </a:accent3>
      <a:accent4>
        <a:srgbClr val="EE6B69"/>
      </a:accent4>
      <a:accent5>
        <a:srgbClr val="E2A1A1"/>
      </a:accent5>
      <a:accent6>
        <a:srgbClr val="EFC5C5"/>
      </a:accent6>
      <a:hlink>
        <a:srgbClr val="0000FF"/>
      </a:hlink>
      <a:folHlink>
        <a:srgbClr val="FF00FF"/>
      </a:folHlink>
    </a:clrScheme>
    <a:fontScheme name="Rockwell - Georgia">
      <a:majorFont>
        <a:latin typeface="Rockwell"/>
        <a:ea typeface=""/>
        <a:cs typeface=""/>
      </a:majorFont>
      <a:minorFont>
        <a:latin typeface="Georgia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CSR" id="{DE96D119-E5AC-D14F-93E7-58C331D3EE59}" vid="{D914C8BE-7F8A-A14E-904C-51198F26D08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AC1FA21-0704-45B8-A2C2-B71E5CB0EF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73E1B92-02B3-4FC3-8DE4-FAE462CE316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1E6E14A6-9BF9-4BA9-A90A-5D24EDD49C7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Classic student report.dotx</Template>
  <TotalTime>0</TotalTime>
  <Pages>2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2021-11-06T12:19:00Z</dcterms:created>
  <dcterms:modified xsi:type="dcterms:W3CDTF">2021-11-06T14:40:00Z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